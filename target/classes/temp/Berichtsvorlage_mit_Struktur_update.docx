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p14">
  <w:body>
    <w:p xmlns:wp14="http://schemas.microsoft.com/office/word/2010/wordml" w:rsidR="00A0230A" w:rsidP="00D75356" w:rsidRDefault="00CE359C" w14:paraId="269CE59C" wp14:textId="77777777">
      <w:pPr>
        <w:pStyle w:val="TitelderArbeit"/>
      </w:pPr>
      <w:r>
        <w:rPr>
          <w:noProof/>
          <w:lang w:val="de-CH"/>
        </w:rPr>
        <w:drawing>
          <wp:anchor xmlns:wp14="http://schemas.microsoft.com/office/word/2010/wordprocessingDrawing" distT="0" distB="0" distL="114300" distR="114300" simplePos="0" relativeHeight="251657216" behindDoc="0" locked="0" layoutInCell="1" allowOverlap="1" wp14:anchorId="01239D26" wp14:editId="7777777">
            <wp:simplePos x="0" y="0"/>
            <wp:positionH relativeFrom="column">
              <wp:posOffset>2863215</wp:posOffset>
            </wp:positionH>
            <wp:positionV relativeFrom="paragraph">
              <wp:posOffset>-2430780</wp:posOffset>
            </wp:positionV>
            <wp:extent cx="2657475" cy="1076325"/>
            <wp:effectExtent l="0" t="0" r="9525" b="9525"/>
            <wp:wrapNone/>
            <wp:docPr id="13" name="Bild 13" descr="sml_titelseite_schwarzweiss_deut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l_titelseite_schwarzweiss_deuts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94D">
        <w:t>Titel der Arbeit</w:t>
      </w:r>
    </w:p>
    <w:p xmlns:wp14="http://schemas.microsoft.com/office/word/2010/wordml" w:rsidRPr="00D75356" w:rsidR="00D75356" w:rsidP="00D75356" w:rsidRDefault="00D75356" w14:paraId="6AF7244B" wp14:textId="77777777">
      <w:pPr>
        <w:pStyle w:val="HinweiseFuerStudierende"/>
      </w:pPr>
      <w:r w:rsidRPr="00D75356">
        <w:t>Der Titel soll prägnant formuliert sein und Neugierde wecken. Der Untertitel kann das Projekt allenfalls noch präziser und relativ bescheiden definieren. Im Titel sollten keine Abkürzungen vorkommen.</w:t>
      </w:r>
    </w:p>
    <w:p xmlns:wp14="http://schemas.microsoft.com/office/word/2010/wordml" w:rsidR="00DF1C52" w:rsidP="00D75356" w:rsidRDefault="00DF1C52" w14:paraId="672A6659" wp14:textId="77777777"/>
    <w:p xmlns:wp14="http://schemas.microsoft.com/office/word/2010/wordml" w:rsidR="00DF1C52" w:rsidP="00D75356" w:rsidRDefault="00DF1C52" w14:paraId="0A37501D" wp14:textId="77777777"/>
    <w:p xmlns:wp14="http://schemas.microsoft.com/office/word/2010/wordml" w:rsidR="003B63D5" w:rsidP="00D75356" w:rsidRDefault="00B40DB2" w14:paraId="0E10A11A" wp14:textId="77777777">
      <w:r>
        <w:t>Vorname Name</w:t>
      </w:r>
    </w:p>
    <w:p xmlns:wp14="http://schemas.microsoft.com/office/word/2010/wordml" w:rsidR="00E631AC" w:rsidP="00D75356" w:rsidRDefault="00E631AC" w14:paraId="20D6F88C" wp14:textId="77777777">
      <w:r>
        <w:t>Vorname Name</w:t>
      </w:r>
    </w:p>
    <w:p xmlns:wp14="http://schemas.microsoft.com/office/word/2010/wordml" w:rsidR="00E631AC" w:rsidP="00D75356" w:rsidRDefault="00E631AC" w14:paraId="172A0622" wp14:textId="77777777">
      <w:r>
        <w:t>…</w:t>
      </w:r>
    </w:p>
    <w:p xmlns:wp14="http://schemas.microsoft.com/office/word/2010/wordml" w:rsidR="003B63D5" w:rsidP="00D75356" w:rsidRDefault="003B63D5" w14:paraId="5DAB6C7B" wp14:textId="77777777"/>
    <w:p xmlns:wp14="http://schemas.microsoft.com/office/word/2010/wordml" w:rsidR="00E50C8B" w:rsidP="00D75356" w:rsidRDefault="00E50C8B" w14:paraId="02EB378F" wp14:textId="77777777"/>
    <w:p xmlns:wp14="http://schemas.microsoft.com/office/word/2010/wordml" w:rsidR="00E50C8B" w:rsidP="00D75356" w:rsidRDefault="00E50C8B" w14:paraId="6A05A809" wp14:textId="77777777"/>
    <w:p xmlns:wp14="http://schemas.microsoft.com/office/word/2010/wordml" w:rsidR="00E50C8B" w:rsidP="00D75356" w:rsidRDefault="00E50C8B" w14:paraId="5A39BBE3" wp14:textId="77777777"/>
    <w:p xmlns:wp14="http://schemas.microsoft.com/office/word/2010/wordml" w:rsidR="00DF1C52" w:rsidP="00D75356" w:rsidRDefault="00DF1C52" w14:paraId="41C8F396" wp14:textId="77777777"/>
    <w:p xmlns:wp14="http://schemas.microsoft.com/office/word/2010/wordml" w:rsidR="003B63D5" w:rsidP="00D75356" w:rsidRDefault="003B63D5" w14:paraId="0D9829A1" wp14:textId="77777777">
      <w:r>
        <w:t xml:space="preserve">Schriftliche Arbeit verfasst an der School </w:t>
      </w:r>
      <w:proofErr w:type="spellStart"/>
      <w:r>
        <w:t>of</w:t>
      </w:r>
      <w:proofErr w:type="spellEnd"/>
      <w:r>
        <w:t xml:space="preserve"> Management, Zürcher Hochschule für Angewandte Wissenschaften</w:t>
      </w:r>
    </w:p>
    <w:p xmlns:wp14="http://schemas.microsoft.com/office/word/2010/wordml" w:rsidR="003B63D5" w:rsidP="00D75356" w:rsidRDefault="003B63D5" w14:paraId="72A3D3EC" wp14:textId="77777777"/>
    <w:p xmlns:wp14="http://schemas.microsoft.com/office/word/2010/wordml" w:rsidR="00DF1C52" w:rsidP="00D75356" w:rsidRDefault="00DF1C52" w14:paraId="0D0B940D" wp14:textId="77777777"/>
    <w:p xmlns:wp14="http://schemas.microsoft.com/office/word/2010/wordml" w:rsidR="00DF1C52" w:rsidP="00D75356" w:rsidRDefault="00DF1C52" w14:paraId="0E27B00A" wp14:textId="77777777"/>
    <w:p xmlns:wp14="http://schemas.microsoft.com/office/word/2010/wordml" w:rsidR="00DF1C52" w:rsidP="00D75356" w:rsidRDefault="00DF1C52" w14:paraId="60061E4C" wp14:textId="77777777"/>
    <w:p xmlns:wp14="http://schemas.microsoft.com/office/word/2010/wordml" w:rsidRPr="003B63D5" w:rsidR="003B63D5" w:rsidP="00D75356" w:rsidRDefault="00E631AC" w14:paraId="47DE03BE" wp14:textId="77777777">
      <w:r>
        <w:t>Winterthur, DATUM</w:t>
      </w:r>
    </w:p>
    <w:p xmlns:wp14="http://schemas.microsoft.com/office/word/2010/wordml" w:rsidR="0097694D" w:rsidP="00D75356" w:rsidRDefault="0097694D" w14:paraId="44EAFD9C" wp14:textId="77777777"/>
    <w:p xmlns:wp14="http://schemas.microsoft.com/office/word/2010/wordml" w:rsidR="003B63D5" w:rsidP="00D75356" w:rsidRDefault="003B63D5" w14:paraId="4B94D5A5" wp14:textId="77777777">
      <w:pPr>
        <w:sectPr w:rsidR="003B63D5" w:rsidSect="00920A26">
          <w:headerReference w:type="default" r:id="rId8"/>
          <w:pgSz w:w="11906" w:h="16838" w:orient="portrait" w:code="9"/>
          <w:pgMar w:top="4536" w:right="1418" w:bottom="1134" w:left="1701" w:header="709" w:footer="709" w:gutter="0"/>
          <w:cols w:space="708"/>
          <w:titlePg/>
          <w:docGrid w:linePitch="360"/>
        </w:sectPr>
      </w:pPr>
    </w:p>
    <w:p xmlns:wp14="http://schemas.microsoft.com/office/word/2010/wordml" w:rsidR="0097694D" w:rsidP="00D75356" w:rsidRDefault="0097694D" w14:paraId="5AC3E622" wp14:textId="77777777">
      <w:pPr>
        <w:pStyle w:val="berschrift1ohneAufzhlung"/>
      </w:pPr>
      <w:bookmarkStart w:name="_Toc336946826" w:id="0"/>
      <w:r>
        <w:lastRenderedPageBreak/>
        <w:t>Management Summary</w:t>
      </w:r>
      <w:bookmarkEnd w:id="0"/>
    </w:p>
    <w:p xmlns:wp14="http://schemas.microsoft.com/office/word/2010/wordml" w:rsidR="0097694D" w:rsidP="00FE06B6" w:rsidRDefault="0097694D" w14:paraId="15F9C398" wp14:textId="77777777">
      <w:pPr>
        <w:pStyle w:val="HinweiseFuerStudierende"/>
      </w:pPr>
      <w:r>
        <w:t>Problemstellung und die erarbeiteten Lösungsvorschläge knapp zusammenfassen.</w:t>
      </w:r>
      <w:r w:rsidR="00E631AC">
        <w:t xml:space="preserve"> Stellen Sie sich als Zielpublikum ein Geschäftsleitungsmitglied mit wenig verfügbarer Zeit vor und daher nicht die gesamte Arbeit lesen kann.</w:t>
      </w:r>
    </w:p>
    <w:p xmlns:wp14="http://schemas.microsoft.com/office/word/2010/wordml" w:rsidRPr="006E0EB9" w:rsidR="006E0EB9" w:rsidP="006E0EB9" w:rsidRDefault="006E0EB9" w14:paraId="177E5E7F" wp14:textId="77777777">
      <w:r w:rsidRPr="006E0EB9">
        <w:rPr>
          <w:highlight w:val="yellow"/>
        </w:rPr>
        <w:t>½ Seite Mario</w:t>
      </w:r>
    </w:p>
    <w:p xmlns:wp14="http://schemas.microsoft.com/office/word/2010/wordml" w:rsidR="0097694D" w:rsidP="00D75356" w:rsidRDefault="0097694D" w14:paraId="3DEEC669" wp14:textId="77777777"/>
    <w:p xmlns:wp14="http://schemas.microsoft.com/office/word/2010/wordml" w:rsidR="0097694D" w:rsidP="00D75356" w:rsidRDefault="00A06341" w14:paraId="4B12F97F" wp14:textId="77777777">
      <w:pPr>
        <w:pStyle w:val="berschrift1ohneAufzhlung"/>
      </w:pPr>
      <w:r w:rsidRPr="00B40DB2">
        <w:br w:type="page"/>
      </w:r>
      <w:bookmarkStart w:name="_Toc336946827" w:id="1"/>
      <w:r w:rsidR="0097694D">
        <w:lastRenderedPageBreak/>
        <w:t>Inhaltsverzeichnis</w:t>
      </w:r>
      <w:bookmarkEnd w:id="1"/>
    </w:p>
    <w:p xmlns:wp14="http://schemas.microsoft.com/office/word/2010/wordml" w:rsidR="00F20A13" w:rsidRDefault="00B40DB2" w14:paraId="325EFBFA" wp14:textId="77777777">
      <w:pPr>
        <w:pStyle w:val="Verzeichnis1"/>
        <w:rPr>
          <w:rFonts w:asciiTheme="minorHAnsi" w:hAnsiTheme="minorHAnsi" w:eastAsiaTheme="minorEastAsia" w:cstheme="minorBidi"/>
          <w:b w:val="0"/>
          <w:bCs w:val="0"/>
          <w:noProof/>
          <w:szCs w:val="22"/>
          <w:lang w:val="de-CH"/>
        </w:rPr>
      </w:pPr>
      <w:r>
        <w:rPr>
          <w:rFonts w:ascii="Times New Roman" w:hAnsi="Times New Roman" w:cs="Arial"/>
          <w:sz w:val="20"/>
        </w:rPr>
        <w:fldChar w:fldCharType="begin"/>
      </w:r>
      <w:r>
        <w:rPr>
          <w:rFonts w:ascii="Times New Roman" w:hAnsi="Times New Roman" w:cs="Arial"/>
          <w:sz w:val="20"/>
        </w:rPr>
        <w:instrText xml:space="preserve"> TOC \o "1-3" \h \z \u </w:instrText>
      </w:r>
      <w:r>
        <w:rPr>
          <w:rFonts w:ascii="Times New Roman" w:hAnsi="Times New Roman" w:cs="Arial"/>
          <w:sz w:val="20"/>
        </w:rPr>
        <w:fldChar w:fldCharType="separate"/>
      </w:r>
      <w:hyperlink w:history="1" w:anchor="_Toc336946826">
        <w:r w:rsidRPr="009911DC" w:rsidR="00F20A13">
          <w:rPr>
            <w:rStyle w:val="Hyperlink"/>
            <w:noProof/>
          </w:rPr>
          <w:t>Management Summary</w:t>
        </w:r>
        <w:r w:rsidR="00F20A13">
          <w:rPr>
            <w:noProof/>
            <w:webHidden/>
          </w:rPr>
          <w:tab/>
        </w:r>
        <w:r w:rsidR="00F20A13">
          <w:rPr>
            <w:noProof/>
            <w:webHidden/>
          </w:rPr>
          <w:fldChar w:fldCharType="begin"/>
        </w:r>
        <w:r w:rsidR="00F20A13">
          <w:rPr>
            <w:noProof/>
            <w:webHidden/>
          </w:rPr>
          <w:instrText xml:space="preserve"> PAGEREF _Toc336946826 \h </w:instrText>
        </w:r>
        <w:r w:rsidR="00F20A13">
          <w:rPr>
            <w:noProof/>
            <w:webHidden/>
          </w:rPr>
        </w:r>
        <w:r w:rsidR="00F20A13">
          <w:rPr>
            <w:noProof/>
            <w:webHidden/>
          </w:rPr>
          <w:fldChar w:fldCharType="separate"/>
        </w:r>
        <w:r w:rsidR="00F20A13">
          <w:rPr>
            <w:noProof/>
            <w:webHidden/>
          </w:rPr>
          <w:t>1</w:t>
        </w:r>
        <w:r w:rsidR="00F20A13">
          <w:rPr>
            <w:noProof/>
            <w:webHidden/>
          </w:rPr>
          <w:fldChar w:fldCharType="end"/>
        </w:r>
      </w:hyperlink>
    </w:p>
    <w:p xmlns:wp14="http://schemas.microsoft.com/office/word/2010/wordml" w:rsidR="00F20A13" w:rsidRDefault="006E0EB9" w14:paraId="5F2C81F7" wp14:textId="77777777">
      <w:pPr>
        <w:pStyle w:val="Verzeichnis1"/>
        <w:rPr>
          <w:rFonts w:asciiTheme="minorHAnsi" w:hAnsiTheme="minorHAnsi" w:eastAsiaTheme="minorEastAsia" w:cstheme="minorBidi"/>
          <w:b w:val="0"/>
          <w:bCs w:val="0"/>
          <w:noProof/>
          <w:szCs w:val="22"/>
          <w:lang w:val="de-CH"/>
        </w:rPr>
      </w:pPr>
      <w:hyperlink w:history="1" w:anchor="_Toc336946827">
        <w:r w:rsidRPr="009911DC" w:rsidR="00F20A13">
          <w:rPr>
            <w:rStyle w:val="Hyperlink"/>
            <w:noProof/>
          </w:rPr>
          <w:t>Inhaltsverzeichnis</w:t>
        </w:r>
        <w:r w:rsidR="00F20A13">
          <w:rPr>
            <w:noProof/>
            <w:webHidden/>
          </w:rPr>
          <w:tab/>
        </w:r>
        <w:r w:rsidR="00F20A13">
          <w:rPr>
            <w:noProof/>
            <w:webHidden/>
          </w:rPr>
          <w:fldChar w:fldCharType="begin"/>
        </w:r>
        <w:r w:rsidR="00F20A13">
          <w:rPr>
            <w:noProof/>
            <w:webHidden/>
          </w:rPr>
          <w:instrText xml:space="preserve"> PAGEREF _Toc336946827 \h </w:instrText>
        </w:r>
        <w:r w:rsidR="00F20A13">
          <w:rPr>
            <w:noProof/>
            <w:webHidden/>
          </w:rPr>
        </w:r>
        <w:r w:rsidR="00F20A13">
          <w:rPr>
            <w:noProof/>
            <w:webHidden/>
          </w:rPr>
          <w:fldChar w:fldCharType="separate"/>
        </w:r>
        <w:r w:rsidR="00F20A13">
          <w:rPr>
            <w:noProof/>
            <w:webHidden/>
          </w:rPr>
          <w:t>2</w:t>
        </w:r>
        <w:r w:rsidR="00F20A13">
          <w:rPr>
            <w:noProof/>
            <w:webHidden/>
          </w:rPr>
          <w:fldChar w:fldCharType="end"/>
        </w:r>
      </w:hyperlink>
    </w:p>
    <w:p xmlns:wp14="http://schemas.microsoft.com/office/word/2010/wordml" w:rsidR="00F20A13" w:rsidRDefault="006E0EB9" w14:paraId="76A6BFAD" wp14:textId="77777777">
      <w:pPr>
        <w:pStyle w:val="Verzeichnis1"/>
        <w:rPr>
          <w:rFonts w:asciiTheme="minorHAnsi" w:hAnsiTheme="minorHAnsi" w:eastAsiaTheme="minorEastAsia" w:cstheme="minorBidi"/>
          <w:b w:val="0"/>
          <w:bCs w:val="0"/>
          <w:noProof/>
          <w:szCs w:val="22"/>
          <w:lang w:val="de-CH"/>
        </w:rPr>
      </w:pPr>
      <w:hyperlink w:history="1" w:anchor="_Toc336946828">
        <w:r w:rsidRPr="009911DC" w:rsidR="00F20A13">
          <w:rPr>
            <w:rStyle w:val="Hyperlink"/>
            <w:noProof/>
          </w:rPr>
          <w:t>1</w:t>
        </w:r>
        <w:r w:rsidR="00F20A13">
          <w:rPr>
            <w:rFonts w:asciiTheme="minorHAnsi" w:hAnsiTheme="minorHAnsi" w:eastAsiaTheme="minorEastAsia" w:cstheme="minorBidi"/>
            <w:b w:val="0"/>
            <w:bCs w:val="0"/>
            <w:noProof/>
            <w:szCs w:val="22"/>
            <w:lang w:val="de-CH"/>
          </w:rPr>
          <w:tab/>
        </w:r>
        <w:r w:rsidRPr="009911DC" w:rsidR="00F20A13">
          <w:rPr>
            <w:rStyle w:val="Hyperlink"/>
            <w:noProof/>
          </w:rPr>
          <w:t>Einleitung</w:t>
        </w:r>
        <w:r w:rsidR="00F20A13">
          <w:rPr>
            <w:noProof/>
            <w:webHidden/>
          </w:rPr>
          <w:tab/>
        </w:r>
        <w:r w:rsidR="00F20A13">
          <w:rPr>
            <w:noProof/>
            <w:webHidden/>
          </w:rPr>
          <w:fldChar w:fldCharType="begin"/>
        </w:r>
        <w:r w:rsidR="00F20A13">
          <w:rPr>
            <w:noProof/>
            <w:webHidden/>
          </w:rPr>
          <w:instrText xml:space="preserve"> PAGEREF _Toc336946828 \h </w:instrText>
        </w:r>
        <w:r w:rsidR="00F20A13">
          <w:rPr>
            <w:noProof/>
            <w:webHidden/>
          </w:rPr>
        </w:r>
        <w:r w:rsidR="00F20A13">
          <w:rPr>
            <w:noProof/>
            <w:webHidden/>
          </w:rPr>
          <w:fldChar w:fldCharType="separate"/>
        </w:r>
        <w:r w:rsidR="00F20A13">
          <w:rPr>
            <w:noProof/>
            <w:webHidden/>
          </w:rPr>
          <w:t>3</w:t>
        </w:r>
        <w:r w:rsidR="00F20A13">
          <w:rPr>
            <w:noProof/>
            <w:webHidden/>
          </w:rPr>
          <w:fldChar w:fldCharType="end"/>
        </w:r>
      </w:hyperlink>
    </w:p>
    <w:p xmlns:wp14="http://schemas.microsoft.com/office/word/2010/wordml" w:rsidR="00F20A13" w:rsidRDefault="006E0EB9" w14:paraId="464095EA" wp14:textId="77777777">
      <w:pPr>
        <w:pStyle w:val="Verzeichnis1"/>
        <w:rPr>
          <w:rFonts w:asciiTheme="minorHAnsi" w:hAnsiTheme="minorHAnsi" w:eastAsiaTheme="minorEastAsia" w:cstheme="minorBidi"/>
          <w:b w:val="0"/>
          <w:bCs w:val="0"/>
          <w:noProof/>
          <w:szCs w:val="22"/>
          <w:lang w:val="de-CH"/>
        </w:rPr>
      </w:pPr>
      <w:hyperlink w:history="1" w:anchor="_Toc336946829">
        <w:r w:rsidRPr="009911DC" w:rsidR="00F20A13">
          <w:rPr>
            <w:rStyle w:val="Hyperlink"/>
            <w:noProof/>
          </w:rPr>
          <w:t>2</w:t>
        </w:r>
        <w:r w:rsidR="00F20A13">
          <w:rPr>
            <w:rFonts w:asciiTheme="minorHAnsi" w:hAnsiTheme="minorHAnsi" w:eastAsiaTheme="minorEastAsia" w:cstheme="minorBidi"/>
            <w:b w:val="0"/>
            <w:bCs w:val="0"/>
            <w:noProof/>
            <w:szCs w:val="22"/>
            <w:lang w:val="de-CH"/>
          </w:rPr>
          <w:tab/>
        </w:r>
        <w:r w:rsidRPr="009911DC" w:rsidR="00F20A13">
          <w:rPr>
            <w:rStyle w:val="Hyperlink"/>
            <w:noProof/>
          </w:rPr>
          <w:t>Material und Methoden</w:t>
        </w:r>
        <w:r w:rsidR="00F20A13">
          <w:rPr>
            <w:noProof/>
            <w:webHidden/>
          </w:rPr>
          <w:tab/>
        </w:r>
        <w:r w:rsidR="00F20A13">
          <w:rPr>
            <w:noProof/>
            <w:webHidden/>
          </w:rPr>
          <w:fldChar w:fldCharType="begin"/>
        </w:r>
        <w:r w:rsidR="00F20A13">
          <w:rPr>
            <w:noProof/>
            <w:webHidden/>
          </w:rPr>
          <w:instrText xml:space="preserve"> PAGEREF _Toc336946829 \h </w:instrText>
        </w:r>
        <w:r w:rsidR="00F20A13">
          <w:rPr>
            <w:noProof/>
            <w:webHidden/>
          </w:rPr>
        </w:r>
        <w:r w:rsidR="00F20A13">
          <w:rPr>
            <w:noProof/>
            <w:webHidden/>
          </w:rPr>
          <w:fldChar w:fldCharType="separate"/>
        </w:r>
        <w:r w:rsidR="00F20A13">
          <w:rPr>
            <w:noProof/>
            <w:webHidden/>
          </w:rPr>
          <w:t>3</w:t>
        </w:r>
        <w:r w:rsidR="00F20A13">
          <w:rPr>
            <w:noProof/>
            <w:webHidden/>
          </w:rPr>
          <w:fldChar w:fldCharType="end"/>
        </w:r>
      </w:hyperlink>
    </w:p>
    <w:p xmlns:wp14="http://schemas.microsoft.com/office/word/2010/wordml" w:rsidR="00F20A13" w:rsidRDefault="006E0EB9" w14:paraId="53216056" wp14:textId="77777777">
      <w:pPr>
        <w:pStyle w:val="Verzeichnis1"/>
        <w:rPr>
          <w:rFonts w:asciiTheme="minorHAnsi" w:hAnsiTheme="minorHAnsi" w:eastAsiaTheme="minorEastAsia" w:cstheme="minorBidi"/>
          <w:b w:val="0"/>
          <w:bCs w:val="0"/>
          <w:noProof/>
          <w:szCs w:val="22"/>
          <w:lang w:val="de-CH"/>
        </w:rPr>
      </w:pPr>
      <w:hyperlink w:history="1" w:anchor="_Toc336946830">
        <w:r w:rsidRPr="009911DC" w:rsidR="00F20A13">
          <w:rPr>
            <w:rStyle w:val="Hyperlink"/>
            <w:noProof/>
          </w:rPr>
          <w:t>3</w:t>
        </w:r>
        <w:r w:rsidR="00F20A13">
          <w:rPr>
            <w:rFonts w:asciiTheme="minorHAnsi" w:hAnsiTheme="minorHAnsi" w:eastAsiaTheme="minorEastAsia" w:cstheme="minorBidi"/>
            <w:b w:val="0"/>
            <w:bCs w:val="0"/>
            <w:noProof/>
            <w:szCs w:val="22"/>
            <w:lang w:val="de-CH"/>
          </w:rPr>
          <w:tab/>
        </w:r>
        <w:r w:rsidRPr="009911DC" w:rsidR="00F20A13">
          <w:rPr>
            <w:rStyle w:val="Hyperlink"/>
            <w:noProof/>
          </w:rPr>
          <w:t>Resultate</w:t>
        </w:r>
        <w:r w:rsidR="00F20A13">
          <w:rPr>
            <w:noProof/>
            <w:webHidden/>
          </w:rPr>
          <w:tab/>
        </w:r>
        <w:r w:rsidR="00F20A13">
          <w:rPr>
            <w:noProof/>
            <w:webHidden/>
          </w:rPr>
          <w:fldChar w:fldCharType="begin"/>
        </w:r>
        <w:r w:rsidR="00F20A13">
          <w:rPr>
            <w:noProof/>
            <w:webHidden/>
          </w:rPr>
          <w:instrText xml:space="preserve"> PAGEREF _Toc336946830 \h </w:instrText>
        </w:r>
        <w:r w:rsidR="00F20A13">
          <w:rPr>
            <w:noProof/>
            <w:webHidden/>
          </w:rPr>
        </w:r>
        <w:r w:rsidR="00F20A13">
          <w:rPr>
            <w:noProof/>
            <w:webHidden/>
          </w:rPr>
          <w:fldChar w:fldCharType="separate"/>
        </w:r>
        <w:r w:rsidR="00F20A13">
          <w:rPr>
            <w:noProof/>
            <w:webHidden/>
          </w:rPr>
          <w:t>4</w:t>
        </w:r>
        <w:r w:rsidR="00F20A13">
          <w:rPr>
            <w:noProof/>
            <w:webHidden/>
          </w:rPr>
          <w:fldChar w:fldCharType="end"/>
        </w:r>
      </w:hyperlink>
    </w:p>
    <w:p xmlns:wp14="http://schemas.microsoft.com/office/word/2010/wordml" w:rsidR="00F20A13" w:rsidRDefault="006E0EB9" w14:paraId="00C7017B" wp14:textId="77777777">
      <w:pPr>
        <w:pStyle w:val="Verzeichnis1"/>
        <w:rPr>
          <w:rFonts w:asciiTheme="minorHAnsi" w:hAnsiTheme="minorHAnsi" w:eastAsiaTheme="minorEastAsia" w:cstheme="minorBidi"/>
          <w:b w:val="0"/>
          <w:bCs w:val="0"/>
          <w:noProof/>
          <w:szCs w:val="22"/>
          <w:lang w:val="de-CH"/>
        </w:rPr>
      </w:pPr>
      <w:hyperlink w:history="1" w:anchor="_Toc336946831">
        <w:r w:rsidRPr="009911DC" w:rsidR="00F20A13">
          <w:rPr>
            <w:rStyle w:val="Hyperlink"/>
            <w:noProof/>
          </w:rPr>
          <w:t>4</w:t>
        </w:r>
        <w:r w:rsidR="00F20A13">
          <w:rPr>
            <w:rFonts w:asciiTheme="minorHAnsi" w:hAnsiTheme="minorHAnsi" w:eastAsiaTheme="minorEastAsia" w:cstheme="minorBidi"/>
            <w:b w:val="0"/>
            <w:bCs w:val="0"/>
            <w:noProof/>
            <w:szCs w:val="22"/>
            <w:lang w:val="de-CH"/>
          </w:rPr>
          <w:tab/>
        </w:r>
        <w:r w:rsidRPr="009911DC" w:rsidR="00F20A13">
          <w:rPr>
            <w:rStyle w:val="Hyperlink"/>
            <w:noProof/>
          </w:rPr>
          <w:t>Diskussion</w:t>
        </w:r>
        <w:r w:rsidR="00F20A13">
          <w:rPr>
            <w:noProof/>
            <w:webHidden/>
          </w:rPr>
          <w:tab/>
        </w:r>
        <w:r w:rsidR="00F20A13">
          <w:rPr>
            <w:noProof/>
            <w:webHidden/>
          </w:rPr>
          <w:fldChar w:fldCharType="begin"/>
        </w:r>
        <w:r w:rsidR="00F20A13">
          <w:rPr>
            <w:noProof/>
            <w:webHidden/>
          </w:rPr>
          <w:instrText xml:space="preserve"> PAGEREF _Toc336946831 \h </w:instrText>
        </w:r>
        <w:r w:rsidR="00F20A13">
          <w:rPr>
            <w:noProof/>
            <w:webHidden/>
          </w:rPr>
        </w:r>
        <w:r w:rsidR="00F20A13">
          <w:rPr>
            <w:noProof/>
            <w:webHidden/>
          </w:rPr>
          <w:fldChar w:fldCharType="separate"/>
        </w:r>
        <w:r w:rsidR="00F20A13">
          <w:rPr>
            <w:noProof/>
            <w:webHidden/>
          </w:rPr>
          <w:t>5</w:t>
        </w:r>
        <w:r w:rsidR="00F20A13">
          <w:rPr>
            <w:noProof/>
            <w:webHidden/>
          </w:rPr>
          <w:fldChar w:fldCharType="end"/>
        </w:r>
      </w:hyperlink>
    </w:p>
    <w:p xmlns:wp14="http://schemas.microsoft.com/office/word/2010/wordml" w:rsidR="00F20A13" w:rsidRDefault="006E0EB9" w14:paraId="0A7515F3" wp14:textId="77777777">
      <w:pPr>
        <w:pStyle w:val="Verzeichnis1"/>
        <w:rPr>
          <w:rFonts w:asciiTheme="minorHAnsi" w:hAnsiTheme="minorHAnsi" w:eastAsiaTheme="minorEastAsia" w:cstheme="minorBidi"/>
          <w:b w:val="0"/>
          <w:bCs w:val="0"/>
          <w:noProof/>
          <w:szCs w:val="22"/>
          <w:lang w:val="de-CH"/>
        </w:rPr>
      </w:pPr>
      <w:hyperlink w:history="1" w:anchor="_Toc336946832">
        <w:r w:rsidRPr="009911DC" w:rsidR="00F20A13">
          <w:rPr>
            <w:rStyle w:val="Hyperlink"/>
            <w:noProof/>
          </w:rPr>
          <w:t>5</w:t>
        </w:r>
        <w:r w:rsidR="00F20A13">
          <w:rPr>
            <w:rFonts w:asciiTheme="minorHAnsi" w:hAnsiTheme="minorHAnsi" w:eastAsiaTheme="minorEastAsia" w:cstheme="minorBidi"/>
            <w:b w:val="0"/>
            <w:bCs w:val="0"/>
            <w:noProof/>
            <w:szCs w:val="22"/>
            <w:lang w:val="de-CH"/>
          </w:rPr>
          <w:tab/>
        </w:r>
        <w:r w:rsidRPr="009911DC" w:rsidR="00F20A13">
          <w:rPr>
            <w:rStyle w:val="Hyperlink"/>
            <w:noProof/>
          </w:rPr>
          <w:t>Schlusswort (optional)</w:t>
        </w:r>
        <w:r w:rsidR="00F20A13">
          <w:rPr>
            <w:noProof/>
            <w:webHidden/>
          </w:rPr>
          <w:tab/>
        </w:r>
        <w:r w:rsidR="00F20A13">
          <w:rPr>
            <w:noProof/>
            <w:webHidden/>
          </w:rPr>
          <w:fldChar w:fldCharType="begin"/>
        </w:r>
        <w:r w:rsidR="00F20A13">
          <w:rPr>
            <w:noProof/>
            <w:webHidden/>
          </w:rPr>
          <w:instrText xml:space="preserve"> PAGEREF _Toc336946832 \h </w:instrText>
        </w:r>
        <w:r w:rsidR="00F20A13">
          <w:rPr>
            <w:noProof/>
            <w:webHidden/>
          </w:rPr>
        </w:r>
        <w:r w:rsidR="00F20A13">
          <w:rPr>
            <w:noProof/>
            <w:webHidden/>
          </w:rPr>
          <w:fldChar w:fldCharType="separate"/>
        </w:r>
        <w:r w:rsidR="00F20A13">
          <w:rPr>
            <w:noProof/>
            <w:webHidden/>
          </w:rPr>
          <w:t>5</w:t>
        </w:r>
        <w:r w:rsidR="00F20A13">
          <w:rPr>
            <w:noProof/>
            <w:webHidden/>
          </w:rPr>
          <w:fldChar w:fldCharType="end"/>
        </w:r>
      </w:hyperlink>
    </w:p>
    <w:p xmlns:wp14="http://schemas.microsoft.com/office/word/2010/wordml" w:rsidR="00F20A13" w:rsidRDefault="006E0EB9" w14:paraId="37EDAA94" wp14:textId="77777777">
      <w:pPr>
        <w:pStyle w:val="Verzeichnis1"/>
        <w:rPr>
          <w:rFonts w:asciiTheme="minorHAnsi" w:hAnsiTheme="minorHAnsi" w:eastAsiaTheme="minorEastAsia" w:cstheme="minorBidi"/>
          <w:b w:val="0"/>
          <w:bCs w:val="0"/>
          <w:noProof/>
          <w:szCs w:val="22"/>
          <w:lang w:val="de-CH"/>
        </w:rPr>
      </w:pPr>
      <w:hyperlink w:history="1" w:anchor="_Toc336946833">
        <w:r w:rsidRPr="009911DC" w:rsidR="00F20A13">
          <w:rPr>
            <w:rStyle w:val="Hyperlink"/>
            <w:noProof/>
          </w:rPr>
          <w:t>6</w:t>
        </w:r>
        <w:r w:rsidR="00F20A13">
          <w:rPr>
            <w:rFonts w:asciiTheme="minorHAnsi" w:hAnsiTheme="minorHAnsi" w:eastAsiaTheme="minorEastAsia" w:cstheme="minorBidi"/>
            <w:b w:val="0"/>
            <w:bCs w:val="0"/>
            <w:noProof/>
            <w:szCs w:val="22"/>
            <w:lang w:val="de-CH"/>
          </w:rPr>
          <w:tab/>
        </w:r>
        <w:r w:rsidRPr="009911DC" w:rsidR="00F20A13">
          <w:rPr>
            <w:rStyle w:val="Hyperlink"/>
            <w:noProof/>
          </w:rPr>
          <w:t>Planung der nächsten Schritte</w:t>
        </w:r>
        <w:r w:rsidR="00F20A13">
          <w:rPr>
            <w:noProof/>
            <w:webHidden/>
          </w:rPr>
          <w:tab/>
        </w:r>
        <w:r w:rsidR="00F20A13">
          <w:rPr>
            <w:noProof/>
            <w:webHidden/>
          </w:rPr>
          <w:fldChar w:fldCharType="begin"/>
        </w:r>
        <w:r w:rsidR="00F20A13">
          <w:rPr>
            <w:noProof/>
            <w:webHidden/>
          </w:rPr>
          <w:instrText xml:space="preserve"> PAGEREF _Toc336946833 \h </w:instrText>
        </w:r>
        <w:r w:rsidR="00F20A13">
          <w:rPr>
            <w:noProof/>
            <w:webHidden/>
          </w:rPr>
        </w:r>
        <w:r w:rsidR="00F20A13">
          <w:rPr>
            <w:noProof/>
            <w:webHidden/>
          </w:rPr>
          <w:fldChar w:fldCharType="separate"/>
        </w:r>
        <w:r w:rsidR="00F20A13">
          <w:rPr>
            <w:noProof/>
            <w:webHidden/>
          </w:rPr>
          <w:t>5</w:t>
        </w:r>
        <w:r w:rsidR="00F20A13">
          <w:rPr>
            <w:noProof/>
            <w:webHidden/>
          </w:rPr>
          <w:fldChar w:fldCharType="end"/>
        </w:r>
      </w:hyperlink>
    </w:p>
    <w:p xmlns:wp14="http://schemas.microsoft.com/office/word/2010/wordml" w:rsidR="00F20A13" w:rsidRDefault="006E0EB9" w14:paraId="29DBBDBC" wp14:textId="77777777">
      <w:pPr>
        <w:pStyle w:val="Verzeichnis1"/>
        <w:rPr>
          <w:rFonts w:asciiTheme="minorHAnsi" w:hAnsiTheme="minorHAnsi" w:eastAsiaTheme="minorEastAsia" w:cstheme="minorBidi"/>
          <w:b w:val="0"/>
          <w:bCs w:val="0"/>
          <w:noProof/>
          <w:szCs w:val="22"/>
          <w:lang w:val="de-CH"/>
        </w:rPr>
      </w:pPr>
      <w:hyperlink w:history="1" w:anchor="_Toc336946834">
        <w:r w:rsidRPr="009911DC" w:rsidR="00F20A13">
          <w:rPr>
            <w:rStyle w:val="Hyperlink"/>
            <w:noProof/>
          </w:rPr>
          <w:t>7</w:t>
        </w:r>
        <w:r w:rsidR="00F20A13">
          <w:rPr>
            <w:rFonts w:asciiTheme="minorHAnsi" w:hAnsiTheme="minorHAnsi" w:eastAsiaTheme="minorEastAsia" w:cstheme="minorBidi"/>
            <w:b w:val="0"/>
            <w:bCs w:val="0"/>
            <w:noProof/>
            <w:szCs w:val="22"/>
            <w:lang w:val="de-CH"/>
          </w:rPr>
          <w:tab/>
        </w:r>
        <w:r w:rsidRPr="009911DC" w:rsidR="00F20A13">
          <w:rPr>
            <w:rStyle w:val="Hyperlink"/>
            <w:noProof/>
          </w:rPr>
          <w:t>Literatur- und Quellenverzeichnis</w:t>
        </w:r>
        <w:r w:rsidR="00F20A13">
          <w:rPr>
            <w:noProof/>
            <w:webHidden/>
          </w:rPr>
          <w:tab/>
        </w:r>
        <w:r w:rsidR="00F20A13">
          <w:rPr>
            <w:noProof/>
            <w:webHidden/>
          </w:rPr>
          <w:fldChar w:fldCharType="begin"/>
        </w:r>
        <w:r w:rsidR="00F20A13">
          <w:rPr>
            <w:noProof/>
            <w:webHidden/>
          </w:rPr>
          <w:instrText xml:space="preserve"> PAGEREF _Toc336946834 \h </w:instrText>
        </w:r>
        <w:r w:rsidR="00F20A13">
          <w:rPr>
            <w:noProof/>
            <w:webHidden/>
          </w:rPr>
        </w:r>
        <w:r w:rsidR="00F20A13">
          <w:rPr>
            <w:noProof/>
            <w:webHidden/>
          </w:rPr>
          <w:fldChar w:fldCharType="separate"/>
        </w:r>
        <w:r w:rsidR="00F20A13">
          <w:rPr>
            <w:noProof/>
            <w:webHidden/>
          </w:rPr>
          <w:t>7</w:t>
        </w:r>
        <w:r w:rsidR="00F20A13">
          <w:rPr>
            <w:noProof/>
            <w:webHidden/>
          </w:rPr>
          <w:fldChar w:fldCharType="end"/>
        </w:r>
      </w:hyperlink>
    </w:p>
    <w:p xmlns:wp14="http://schemas.microsoft.com/office/word/2010/wordml" w:rsidR="00F20A13" w:rsidRDefault="006E0EB9" w14:paraId="07771483" wp14:textId="77777777">
      <w:pPr>
        <w:pStyle w:val="Verzeichnis1"/>
        <w:rPr>
          <w:rFonts w:asciiTheme="minorHAnsi" w:hAnsiTheme="minorHAnsi" w:eastAsiaTheme="minorEastAsia" w:cstheme="minorBidi"/>
          <w:b w:val="0"/>
          <w:bCs w:val="0"/>
          <w:noProof/>
          <w:szCs w:val="22"/>
          <w:lang w:val="de-CH"/>
        </w:rPr>
      </w:pPr>
      <w:hyperlink w:history="1" w:anchor="_Toc336946835">
        <w:r w:rsidRPr="009911DC" w:rsidR="00F20A13">
          <w:rPr>
            <w:rStyle w:val="Hyperlink"/>
            <w:noProof/>
          </w:rPr>
          <w:t>8</w:t>
        </w:r>
        <w:r w:rsidR="00F20A13">
          <w:rPr>
            <w:rFonts w:asciiTheme="minorHAnsi" w:hAnsiTheme="minorHAnsi" w:eastAsiaTheme="minorEastAsia" w:cstheme="minorBidi"/>
            <w:b w:val="0"/>
            <w:bCs w:val="0"/>
            <w:noProof/>
            <w:szCs w:val="22"/>
            <w:lang w:val="de-CH"/>
          </w:rPr>
          <w:tab/>
        </w:r>
        <w:r w:rsidRPr="009911DC" w:rsidR="00F20A13">
          <w:rPr>
            <w:rStyle w:val="Hyperlink"/>
            <w:noProof/>
          </w:rPr>
          <w:t>Abkürzungsverzeichnis und Glossar (optional)</w:t>
        </w:r>
        <w:r w:rsidR="00F20A13">
          <w:rPr>
            <w:noProof/>
            <w:webHidden/>
          </w:rPr>
          <w:tab/>
        </w:r>
        <w:r w:rsidR="00F20A13">
          <w:rPr>
            <w:noProof/>
            <w:webHidden/>
          </w:rPr>
          <w:fldChar w:fldCharType="begin"/>
        </w:r>
        <w:r w:rsidR="00F20A13">
          <w:rPr>
            <w:noProof/>
            <w:webHidden/>
          </w:rPr>
          <w:instrText xml:space="preserve"> PAGEREF _Toc336946835 \h </w:instrText>
        </w:r>
        <w:r w:rsidR="00F20A13">
          <w:rPr>
            <w:noProof/>
            <w:webHidden/>
          </w:rPr>
        </w:r>
        <w:r w:rsidR="00F20A13">
          <w:rPr>
            <w:noProof/>
            <w:webHidden/>
          </w:rPr>
          <w:fldChar w:fldCharType="separate"/>
        </w:r>
        <w:r w:rsidR="00F20A13">
          <w:rPr>
            <w:noProof/>
            <w:webHidden/>
          </w:rPr>
          <w:t>7</w:t>
        </w:r>
        <w:r w:rsidR="00F20A13">
          <w:rPr>
            <w:noProof/>
            <w:webHidden/>
          </w:rPr>
          <w:fldChar w:fldCharType="end"/>
        </w:r>
      </w:hyperlink>
    </w:p>
    <w:p xmlns:wp14="http://schemas.microsoft.com/office/word/2010/wordml" w:rsidR="00F20A13" w:rsidRDefault="006E0EB9" w14:paraId="5E02B13A" wp14:textId="77777777">
      <w:pPr>
        <w:pStyle w:val="Verzeichnis1"/>
        <w:rPr>
          <w:rFonts w:asciiTheme="minorHAnsi" w:hAnsiTheme="minorHAnsi" w:eastAsiaTheme="minorEastAsia" w:cstheme="minorBidi"/>
          <w:b w:val="0"/>
          <w:bCs w:val="0"/>
          <w:noProof/>
          <w:szCs w:val="22"/>
          <w:lang w:val="de-CH"/>
        </w:rPr>
      </w:pPr>
      <w:hyperlink w:history="1" w:anchor="_Toc336946836">
        <w:r w:rsidRPr="009911DC" w:rsidR="00F20A13">
          <w:rPr>
            <w:rStyle w:val="Hyperlink"/>
            <w:noProof/>
          </w:rPr>
          <w:t>9</w:t>
        </w:r>
        <w:r w:rsidR="00F20A13">
          <w:rPr>
            <w:rFonts w:asciiTheme="minorHAnsi" w:hAnsiTheme="minorHAnsi" w:eastAsiaTheme="minorEastAsia" w:cstheme="minorBidi"/>
            <w:b w:val="0"/>
            <w:bCs w:val="0"/>
            <w:noProof/>
            <w:szCs w:val="22"/>
            <w:lang w:val="de-CH"/>
          </w:rPr>
          <w:tab/>
        </w:r>
        <w:r w:rsidRPr="009911DC" w:rsidR="00F20A13">
          <w:rPr>
            <w:rStyle w:val="Hyperlink"/>
            <w:noProof/>
          </w:rPr>
          <w:t>Gruppenteilnehmer und Ihre Rolle im Projekt</w:t>
        </w:r>
        <w:r w:rsidR="00F20A13">
          <w:rPr>
            <w:noProof/>
            <w:webHidden/>
          </w:rPr>
          <w:tab/>
        </w:r>
        <w:r w:rsidR="00F20A13">
          <w:rPr>
            <w:noProof/>
            <w:webHidden/>
          </w:rPr>
          <w:fldChar w:fldCharType="begin"/>
        </w:r>
        <w:r w:rsidR="00F20A13">
          <w:rPr>
            <w:noProof/>
            <w:webHidden/>
          </w:rPr>
          <w:instrText xml:space="preserve"> PAGEREF _Toc336946836 \h </w:instrText>
        </w:r>
        <w:r w:rsidR="00F20A13">
          <w:rPr>
            <w:noProof/>
            <w:webHidden/>
          </w:rPr>
        </w:r>
        <w:r w:rsidR="00F20A13">
          <w:rPr>
            <w:noProof/>
            <w:webHidden/>
          </w:rPr>
          <w:fldChar w:fldCharType="separate"/>
        </w:r>
        <w:r w:rsidR="00F20A13">
          <w:rPr>
            <w:noProof/>
            <w:webHidden/>
          </w:rPr>
          <w:t>7</w:t>
        </w:r>
        <w:r w:rsidR="00F20A13">
          <w:rPr>
            <w:noProof/>
            <w:webHidden/>
          </w:rPr>
          <w:fldChar w:fldCharType="end"/>
        </w:r>
      </w:hyperlink>
    </w:p>
    <w:p xmlns:wp14="http://schemas.microsoft.com/office/word/2010/wordml" w:rsidR="00F20A13" w:rsidRDefault="006E0EB9" w14:paraId="721EFD61" wp14:textId="77777777">
      <w:pPr>
        <w:pStyle w:val="Verzeichnis1"/>
        <w:rPr>
          <w:rFonts w:asciiTheme="minorHAnsi" w:hAnsiTheme="minorHAnsi" w:eastAsiaTheme="minorEastAsia" w:cstheme="minorBidi"/>
          <w:b w:val="0"/>
          <w:bCs w:val="0"/>
          <w:noProof/>
          <w:szCs w:val="22"/>
          <w:lang w:val="de-CH"/>
        </w:rPr>
      </w:pPr>
      <w:hyperlink w:history="1" w:anchor="_Toc336946837">
        <w:r w:rsidRPr="009911DC" w:rsidR="00F20A13">
          <w:rPr>
            <w:rStyle w:val="Hyperlink"/>
            <w:noProof/>
          </w:rPr>
          <w:t>10</w:t>
        </w:r>
        <w:r w:rsidR="00F20A13">
          <w:rPr>
            <w:rFonts w:asciiTheme="minorHAnsi" w:hAnsiTheme="minorHAnsi" w:eastAsiaTheme="minorEastAsia" w:cstheme="minorBidi"/>
            <w:b w:val="0"/>
            <w:bCs w:val="0"/>
            <w:noProof/>
            <w:szCs w:val="22"/>
            <w:lang w:val="de-CH"/>
          </w:rPr>
          <w:tab/>
        </w:r>
        <w:r w:rsidRPr="009911DC" w:rsidR="00F20A13">
          <w:rPr>
            <w:rStyle w:val="Hyperlink"/>
            <w:noProof/>
          </w:rPr>
          <w:t>Anhang</w:t>
        </w:r>
        <w:r w:rsidR="00F20A13">
          <w:rPr>
            <w:noProof/>
            <w:webHidden/>
          </w:rPr>
          <w:tab/>
        </w:r>
        <w:r w:rsidR="00F20A13">
          <w:rPr>
            <w:noProof/>
            <w:webHidden/>
          </w:rPr>
          <w:fldChar w:fldCharType="begin"/>
        </w:r>
        <w:r w:rsidR="00F20A13">
          <w:rPr>
            <w:noProof/>
            <w:webHidden/>
          </w:rPr>
          <w:instrText xml:space="preserve"> PAGEREF _Toc336946837 \h </w:instrText>
        </w:r>
        <w:r w:rsidR="00F20A13">
          <w:rPr>
            <w:noProof/>
            <w:webHidden/>
          </w:rPr>
        </w:r>
        <w:r w:rsidR="00F20A13">
          <w:rPr>
            <w:noProof/>
            <w:webHidden/>
          </w:rPr>
          <w:fldChar w:fldCharType="separate"/>
        </w:r>
        <w:r w:rsidR="00F20A13">
          <w:rPr>
            <w:noProof/>
            <w:webHidden/>
          </w:rPr>
          <w:t>8</w:t>
        </w:r>
        <w:r w:rsidR="00F20A13">
          <w:rPr>
            <w:noProof/>
            <w:webHidden/>
          </w:rPr>
          <w:fldChar w:fldCharType="end"/>
        </w:r>
      </w:hyperlink>
    </w:p>
    <w:p xmlns:wp14="http://schemas.microsoft.com/office/word/2010/wordml" w:rsidR="006841BF" w:rsidP="00D75356" w:rsidRDefault="00B40DB2" w14:paraId="3656B9AB" wp14:textId="77777777">
      <w:r>
        <w:fldChar w:fldCharType="end"/>
      </w:r>
    </w:p>
    <w:p xmlns:wp14="http://schemas.microsoft.com/office/word/2010/wordml" w:rsidR="0097694D" w:rsidP="00FE06B6" w:rsidRDefault="0011399A" w14:paraId="67194346" wp14:textId="77777777">
      <w:pPr>
        <w:pStyle w:val="berschrift1"/>
      </w:pPr>
      <w:r>
        <w:br w:type="page"/>
      </w:r>
      <w:bookmarkStart w:name="_Toc336946828" w:id="2"/>
      <w:r w:rsidR="0097694D">
        <w:lastRenderedPageBreak/>
        <w:t>Einleitung</w:t>
      </w:r>
      <w:bookmarkEnd w:id="2"/>
    </w:p>
    <w:p xmlns:wp14="http://schemas.microsoft.com/office/word/2010/wordml" w:rsidRPr="00B61B6C" w:rsidR="00B61B6C" w:rsidP="00FE06B6" w:rsidRDefault="00B61B6C" w14:paraId="6BBD2C65" wp14:textId="77777777">
      <w:pPr>
        <w:pStyle w:val="HinweiseFuerStudierende"/>
      </w:pPr>
      <w:r w:rsidRPr="00B61B6C">
        <w:t>Die Einleitung umfasst folgende Aspekte:</w:t>
      </w:r>
    </w:p>
    <w:p xmlns:wp14="http://schemas.microsoft.com/office/word/2010/wordml" w:rsidRPr="00B61B6C" w:rsidR="00B61B6C" w:rsidP="00FE06B6" w:rsidRDefault="00B61B6C" w14:paraId="45EE1C3E" wp14:textId="77777777">
      <w:pPr>
        <w:pStyle w:val="HinweiseFuerStudierende"/>
        <w:numPr>
          <w:ilvl w:val="0"/>
          <w:numId w:val="25"/>
        </w:numPr>
      </w:pPr>
      <w:r w:rsidRPr="00B61B6C">
        <w:t>Fragestellung und Ziel der Arbeit sollen angegeben werden.</w:t>
      </w:r>
    </w:p>
    <w:p xmlns:wp14="http://schemas.microsoft.com/office/word/2010/wordml" w:rsidRPr="00B61B6C" w:rsidR="00B61B6C" w:rsidP="00FE06B6" w:rsidRDefault="00B61B6C" w14:paraId="1B3D0A95" wp14:textId="77777777">
      <w:pPr>
        <w:pStyle w:val="HinweiseFuerStudierende"/>
        <w:numPr>
          <w:ilvl w:val="0"/>
          <w:numId w:val="25"/>
        </w:numPr>
      </w:pPr>
      <w:r w:rsidRPr="00B61B6C">
        <w:t>Kurzer Überblick über den Aufbau der Arbeit</w:t>
      </w:r>
    </w:p>
    <w:p xmlns:wp14="http://schemas.microsoft.com/office/word/2010/wordml" w:rsidRPr="00B61B6C" w:rsidR="00B61B6C" w:rsidP="00FE06B6" w:rsidRDefault="00FE06B6" w14:paraId="0DCA5532" wp14:textId="77777777">
      <w:pPr>
        <w:pStyle w:val="HinweiseFuerStudierende"/>
        <w:numPr>
          <w:ilvl w:val="0"/>
          <w:numId w:val="25"/>
        </w:numPr>
      </w:pPr>
      <w:r>
        <w:t xml:space="preserve">Abgrenzung </w:t>
      </w:r>
      <w:r w:rsidRPr="00B61B6C" w:rsidR="00B61B6C">
        <w:t>des Themas</w:t>
      </w:r>
      <w:r>
        <w:t xml:space="preserve"> (was gehört zur Fragestellung und was nicht?)</w:t>
      </w:r>
    </w:p>
    <w:p xmlns:wp14="http://schemas.microsoft.com/office/word/2010/wordml" w:rsidR="00B61B6C" w:rsidP="00FE06B6" w:rsidRDefault="00B61B6C" w14:paraId="33E25721" wp14:textId="77777777">
      <w:pPr>
        <w:pStyle w:val="HinweiseFuerStudierende"/>
        <w:numPr>
          <w:ilvl w:val="0"/>
          <w:numId w:val="25"/>
        </w:numPr>
      </w:pPr>
      <w:r w:rsidRPr="00B61B6C">
        <w:t>Bedeutung des Probl</w:t>
      </w:r>
      <w:r w:rsidR="00FE06B6">
        <w:t>ems für die Praxis</w:t>
      </w:r>
    </w:p>
    <w:p xmlns:wp14="http://schemas.microsoft.com/office/word/2010/wordml" w:rsidR="006E0EB9" w:rsidP="138FBB6D" w:rsidRDefault="006E0EB9" w14:paraId="568D5FE8" wp14:textId="29CB59E8">
      <w:pPr>
        <w:rPr>
          <w:highlight w:val="yellow"/>
        </w:rPr>
      </w:pPr>
      <w:r w:rsidRPr="138FBB6D" w:rsidR="138FBB6D">
        <w:rPr>
          <w:highlight w:val="yellow"/>
        </w:rPr>
        <w:t xml:space="preserve">½ </w:t>
      </w:r>
      <w:r w:rsidRPr="138FBB6D" w:rsidR="138FBB6D">
        <w:rPr>
          <w:highlight w:val="yellow"/>
        </w:rPr>
        <w:t xml:space="preserve"> - 1 </w:t>
      </w:r>
      <w:r w:rsidRPr="138FBB6D" w:rsidR="138FBB6D">
        <w:rPr>
          <w:highlight w:val="yellow"/>
        </w:rPr>
        <w:t>Seite Mario</w:t>
      </w:r>
    </w:p>
    <w:p xmlns:wp14="http://schemas.microsoft.com/office/word/2010/wordml" w:rsidRPr="006E0EB9" w:rsidR="006E0EB9" w:rsidP="006E0EB9" w:rsidRDefault="006E0EB9" w14:paraId="45FB0818" wp14:textId="77777777"/>
    <w:p xmlns:wp14="http://schemas.microsoft.com/office/word/2010/wordml" w:rsidR="0097694D" w:rsidP="00F97725" w:rsidRDefault="00F97725" w14:paraId="77E92A58" wp14:textId="77777777">
      <w:pPr>
        <w:pStyle w:val="berschrift1"/>
      </w:pPr>
      <w:r>
        <w:t xml:space="preserve">Ausgangslage </w:t>
      </w:r>
    </w:p>
    <w:p xmlns:wp14="http://schemas.microsoft.com/office/word/2010/wordml" w:rsidR="00F97725" w:rsidP="00F97725" w:rsidRDefault="00F97725" w14:paraId="7B83FEFF" wp14:textId="5EACF1D5">
      <w:r w:rsidRPr="138FBB6D" w:rsidR="138FBB6D">
        <w:rPr>
          <w:highlight w:val="yellow"/>
        </w:rPr>
        <w:t>2</w:t>
      </w:r>
      <w:r w:rsidRPr="138FBB6D" w:rsidR="138FBB6D">
        <w:rPr>
          <w:highlight w:val="yellow"/>
        </w:rPr>
        <w:t>-3</w:t>
      </w:r>
      <w:r w:rsidRPr="138FBB6D" w:rsidR="138FBB6D">
        <w:rPr>
          <w:highlight w:val="yellow"/>
        </w:rPr>
        <w:t xml:space="preserve"> Seiten Mario</w:t>
      </w:r>
    </w:p>
    <w:p xmlns:wp14="http://schemas.microsoft.com/office/word/2010/wordml" w:rsidR="00F97725" w:rsidP="00F97725" w:rsidRDefault="00F97725" w14:paraId="4A79D8C3" wp14:textId="77777777">
      <w:pPr>
        <w:pStyle w:val="berschrift2"/>
      </w:pPr>
      <w:r>
        <w:t>Schlaganfall</w:t>
      </w:r>
    </w:p>
    <w:p xmlns:wp14="http://schemas.microsoft.com/office/word/2010/wordml" w:rsidR="00F97725" w:rsidP="00F97725" w:rsidRDefault="00F97725" w14:paraId="049F31CB" wp14:textId="77777777"/>
    <w:p xmlns:wp14="http://schemas.microsoft.com/office/word/2010/wordml" w:rsidRPr="00F97725" w:rsidR="00F97725" w:rsidP="00F97725" w:rsidRDefault="00F97725" w14:paraId="4428B0AF" wp14:textId="77777777">
      <w:pPr>
        <w:pStyle w:val="berschrift2"/>
      </w:pPr>
      <w:r>
        <w:t>Rehabilitation</w:t>
      </w:r>
    </w:p>
    <w:p xmlns:wp14="http://schemas.microsoft.com/office/word/2010/wordml" w:rsidR="00F97725" w:rsidP="00F97725" w:rsidRDefault="00F97725" w14:paraId="53128261" wp14:textId="77777777"/>
    <w:p xmlns:wp14="http://schemas.microsoft.com/office/word/2010/wordml" w:rsidR="00F97725" w:rsidP="00F97725" w:rsidRDefault="00F97725" w14:paraId="1285B636" wp14:textId="77777777">
      <w:pPr>
        <w:pStyle w:val="berschrift2"/>
      </w:pPr>
      <w:r>
        <w:t>Praxispartner</w:t>
      </w:r>
    </w:p>
    <w:p xmlns:wp14="http://schemas.microsoft.com/office/word/2010/wordml" w:rsidR="00C95A60" w:rsidP="00C95A60" w:rsidRDefault="00C95A60" w14:paraId="62486C05" wp14:textId="77777777"/>
    <w:p xmlns:wp14="http://schemas.microsoft.com/office/word/2010/wordml" w:rsidRPr="00C95A60" w:rsidR="00C95A60" w:rsidP="00C95A60" w:rsidRDefault="00C95A60" w14:paraId="258092A0" wp14:textId="77777777">
      <w:pPr>
        <w:pStyle w:val="berschrift2"/>
      </w:pPr>
      <w:r>
        <w:t>App</w:t>
      </w:r>
    </w:p>
    <w:p xmlns:wp14="http://schemas.microsoft.com/office/word/2010/wordml" w:rsidR="00F97725" w:rsidP="00F97725" w:rsidRDefault="00F97725" w14:paraId="4101652C" wp14:textId="77777777"/>
    <w:p xmlns:wp14="http://schemas.microsoft.com/office/word/2010/wordml" w:rsidR="00F97725" w:rsidP="00F97725" w:rsidRDefault="00F97725" w14:paraId="4C59B756" wp14:textId="77777777">
      <w:pPr>
        <w:pStyle w:val="berschrift1"/>
      </w:pPr>
      <w:r>
        <w:t>Vorgehen</w:t>
      </w:r>
    </w:p>
    <w:p xmlns:wp14="http://schemas.microsoft.com/office/word/2010/wordml" w:rsidRPr="00F97725" w:rsidR="00F97725" w:rsidP="00F97725" w:rsidRDefault="00F97725" w14:paraId="5B2F73E0" wp14:textId="77777777">
      <w:r w:rsidRPr="00F97725">
        <w:rPr>
          <w:highlight w:val="yellow"/>
        </w:rPr>
        <w:t>1 Seite Mario</w:t>
      </w:r>
    </w:p>
    <w:p xmlns:wp14="http://schemas.microsoft.com/office/word/2010/wordml" w:rsidR="0097694D" w:rsidP="00D75356" w:rsidRDefault="00723A7B" w14:paraId="3380443A" wp14:textId="77777777">
      <w:pPr>
        <w:pStyle w:val="berschrift1"/>
      </w:pPr>
      <w:bookmarkStart w:name="_Toc336946829" w:id="3"/>
      <w:r>
        <w:t xml:space="preserve">Material </w:t>
      </w:r>
      <w:bookmarkEnd w:id="3"/>
      <w:r w:rsidR="00F97725">
        <w:t>und Methoden</w:t>
      </w:r>
    </w:p>
    <w:p xmlns:wp14="http://schemas.microsoft.com/office/word/2010/wordml" w:rsidR="00F97725" w:rsidP="00F97725" w:rsidRDefault="00F97725" w14:paraId="1AC749EF" wp14:textId="77777777">
      <w:r w:rsidRPr="00F97725">
        <w:rPr>
          <w:highlight w:val="yellow"/>
        </w:rPr>
        <w:t>2</w:t>
      </w:r>
      <w:r w:rsidR="00D70EB4">
        <w:rPr>
          <w:highlight w:val="yellow"/>
        </w:rPr>
        <w:t>-3</w:t>
      </w:r>
      <w:r w:rsidRPr="00F97725">
        <w:rPr>
          <w:highlight w:val="yellow"/>
        </w:rPr>
        <w:t xml:space="preserve"> Seiten</w:t>
      </w:r>
      <w:r>
        <w:t xml:space="preserve"> Quellen zum jeweilige</w:t>
      </w:r>
      <w:bookmarkStart w:name="_GoBack" w:id="4"/>
      <w:bookmarkEnd w:id="4"/>
      <w:r>
        <w:t xml:space="preserve">n Text dazu kopieren </w:t>
      </w:r>
    </w:p>
    <w:p xmlns:wp14="http://schemas.microsoft.com/office/word/2010/wordml" w:rsidR="00F97725" w:rsidP="00F97725" w:rsidRDefault="00F97725" w14:paraId="760651C8" wp14:textId="77777777">
      <w:pPr>
        <w:pStyle w:val="berschrift2"/>
      </w:pPr>
      <w:r>
        <w:t>Uhr</w:t>
      </w:r>
    </w:p>
    <w:p xmlns:wp14="http://schemas.microsoft.com/office/word/2010/wordml" w:rsidRPr="00F97725" w:rsidR="00F97725" w:rsidP="00F97725" w:rsidRDefault="00F97725" w14:paraId="57FF4D52" wp14:textId="77777777">
      <w:r w:rsidRPr="00F97725">
        <w:rPr>
          <w:highlight w:val="yellow"/>
        </w:rPr>
        <w:t>Produkt erklären</w:t>
      </w:r>
    </w:p>
    <w:p xmlns:wp14="http://schemas.microsoft.com/office/word/2010/wordml" w:rsidR="00F97725" w:rsidP="00F97725" w:rsidRDefault="00F97725" w14:paraId="22991FFF" wp14:textId="77777777">
      <w:pPr>
        <w:pStyle w:val="berschrift2"/>
      </w:pPr>
      <w:r>
        <w:t>Programm zum Messen</w:t>
      </w:r>
    </w:p>
    <w:p xmlns:wp14="http://schemas.microsoft.com/office/word/2010/wordml" w:rsidRPr="00F97725" w:rsidR="00F97725" w:rsidP="00F97725" w:rsidRDefault="00F97725" w14:paraId="4D852AF9" wp14:textId="77777777">
      <w:r w:rsidRPr="00F97725">
        <w:rPr>
          <w:highlight w:val="yellow"/>
        </w:rPr>
        <w:t xml:space="preserve">Programm erklären </w:t>
      </w:r>
      <w:r w:rsidRPr="00F97725" w:rsidR="00AA313C">
        <w:rPr>
          <w:highlight w:val="yellow"/>
        </w:rPr>
        <w:t>inkl.</w:t>
      </w:r>
      <w:r w:rsidRPr="00F97725">
        <w:rPr>
          <w:highlight w:val="yellow"/>
        </w:rPr>
        <w:t xml:space="preserve"> Printscreen. Was stellt man ein warum, was ist das Resultat</w:t>
      </w:r>
    </w:p>
    <w:p xmlns:wp14="http://schemas.microsoft.com/office/word/2010/wordml" w:rsidR="00F97725" w:rsidP="00F97725" w:rsidRDefault="00F97725" w14:paraId="772E95FA" wp14:textId="77777777">
      <w:pPr>
        <w:pStyle w:val="berschrift2"/>
      </w:pPr>
      <w:r>
        <w:lastRenderedPageBreak/>
        <w:t>Signalerkennung</w:t>
      </w:r>
    </w:p>
    <w:p xmlns:wp14="http://schemas.microsoft.com/office/word/2010/wordml" w:rsidRPr="00F97725" w:rsidR="00F97725" w:rsidP="00F97725" w:rsidRDefault="00F97725" w14:paraId="5E648280" wp14:textId="77777777">
      <w:r w:rsidRPr="00F97725">
        <w:rPr>
          <w:highlight w:val="yellow"/>
        </w:rPr>
        <w:t xml:space="preserve">Theorie zur Signalerkennung von </w:t>
      </w:r>
      <w:r>
        <w:rPr>
          <w:highlight w:val="yellow"/>
        </w:rPr>
        <w:t>Davids</w:t>
      </w:r>
      <w:r w:rsidRPr="00F97725">
        <w:rPr>
          <w:highlight w:val="yellow"/>
        </w:rPr>
        <w:t xml:space="preserve"> Folien</w:t>
      </w:r>
    </w:p>
    <w:p xmlns:wp14="http://schemas.microsoft.com/office/word/2010/wordml" w:rsidRPr="00023A0F" w:rsidR="00C25D83" w:rsidP="00C25D83" w:rsidRDefault="00723A7B" w14:paraId="74CACA9F" wp14:textId="77777777">
      <w:pPr>
        <w:pStyle w:val="HinweiseFuerStudierende"/>
      </w:pPr>
      <w:r>
        <w:t xml:space="preserve">Zunächst ein paar allgemeine Bemerkungen zum sogenannten Hauptteil der Arbeit, welcher dieses Kapitel sowie die Kapitel „Resultate“ und „Diskussion“ umfasst: </w:t>
      </w:r>
      <w:r w:rsidRPr="00023A0F" w:rsidR="00C25D83">
        <w:t>Im Hauptteil vollzieht sich Schritt für Schritt die Abhandlung des eigentlichen Themas.</w:t>
      </w:r>
      <w:r w:rsidR="00C25D83">
        <w:t xml:space="preserve"> </w:t>
      </w:r>
      <w:r w:rsidRPr="00023A0F" w:rsidR="00C25D83">
        <w:t xml:space="preserve">Der Hauptteil (die ganze Arbeit) sollte so kurz wie möglich und nur so lang sein, dass er verständlich ist. Weniger Quantität ist oft mehr Qualität. </w:t>
      </w:r>
    </w:p>
    <w:p xmlns:wp14="http://schemas.microsoft.com/office/word/2010/wordml" w:rsidRPr="00023A0F" w:rsidR="00C25D83" w:rsidP="00C25D83" w:rsidRDefault="00C25D83" w14:paraId="435043A8" wp14:textId="77777777">
      <w:pPr>
        <w:pStyle w:val="HinweiseFuerStudierende"/>
        <w:numPr>
          <w:ilvl w:val="0"/>
          <w:numId w:val="26"/>
        </w:numPr>
      </w:pPr>
      <w:r w:rsidRPr="00023A0F">
        <w:t>Alles weglassen, was nicht unbedingt zum Thema gehört.</w:t>
      </w:r>
    </w:p>
    <w:p xmlns:wp14="http://schemas.microsoft.com/office/word/2010/wordml" w:rsidRPr="00023A0F" w:rsidR="00C25D83" w:rsidP="00C25D83" w:rsidRDefault="00C25D83" w14:paraId="626BE97D" wp14:textId="77777777">
      <w:pPr>
        <w:pStyle w:val="HinweiseFuerStudierende"/>
        <w:numPr>
          <w:ilvl w:val="0"/>
          <w:numId w:val="26"/>
        </w:numPr>
      </w:pPr>
      <w:r w:rsidRPr="00023A0F">
        <w:t>Nichts vergessen, was zum Verständnis der Gedankengänge notwendig ist.</w:t>
      </w:r>
    </w:p>
    <w:p xmlns:wp14="http://schemas.microsoft.com/office/word/2010/wordml" w:rsidRPr="00023A0F" w:rsidR="00C25D83" w:rsidP="00C25D83" w:rsidRDefault="00C25D83" w14:paraId="0369BF41" wp14:textId="77777777">
      <w:pPr>
        <w:pStyle w:val="HinweiseFuerStudierende"/>
        <w:numPr>
          <w:ilvl w:val="0"/>
          <w:numId w:val="26"/>
        </w:numPr>
      </w:pPr>
      <w:r w:rsidRPr="00023A0F">
        <w:t xml:space="preserve">Es muss ein roter Faden ersichtlich sein. </w:t>
      </w:r>
    </w:p>
    <w:p xmlns:wp14="http://schemas.microsoft.com/office/word/2010/wordml" w:rsidRPr="00023A0F" w:rsidR="00C25D83" w:rsidP="00C25D83" w:rsidRDefault="00C25D83" w14:paraId="0CE71ECB" wp14:textId="77777777">
      <w:pPr>
        <w:pStyle w:val="HinweiseFuerStudierende"/>
        <w:numPr>
          <w:ilvl w:val="0"/>
          <w:numId w:val="26"/>
        </w:numPr>
      </w:pPr>
      <w:r w:rsidRPr="00023A0F">
        <w:t xml:space="preserve">Eine </w:t>
      </w:r>
      <w:proofErr w:type="spellStart"/>
      <w:r w:rsidRPr="00023A0F">
        <w:t>blosse</w:t>
      </w:r>
      <w:proofErr w:type="spellEnd"/>
      <w:r w:rsidRPr="00023A0F">
        <w:t xml:space="preserve"> Aneinanderreihung von Stichworten, die mit dem Thema zu tun haben, reicht nicht aus. </w:t>
      </w:r>
    </w:p>
    <w:p xmlns:wp14="http://schemas.microsoft.com/office/word/2010/wordml" w:rsidRPr="00023A0F" w:rsidR="00C25D83" w:rsidP="00C25D83" w:rsidRDefault="00C25D83" w14:paraId="46BC77CF" wp14:textId="77777777">
      <w:pPr>
        <w:pStyle w:val="HinweiseFuerStudierende"/>
        <w:numPr>
          <w:ilvl w:val="0"/>
          <w:numId w:val="26"/>
        </w:numPr>
      </w:pPr>
      <w:r w:rsidRPr="00023A0F">
        <w:t>Unpräzise Kapitel- und Abschnittsüberschriften wirken verwirrend. Die Inhalte sollten durch die Überschriften zutreffend wiedergegeben werden.</w:t>
      </w:r>
    </w:p>
    <w:p xmlns:wp14="http://schemas.microsoft.com/office/word/2010/wordml" w:rsidR="00C25D83" w:rsidP="00C25D83" w:rsidRDefault="00C25D83" w14:paraId="14DC2B6E" wp14:textId="77777777">
      <w:pPr>
        <w:pStyle w:val="HinweiseFuerStudierende"/>
        <w:numPr>
          <w:ilvl w:val="0"/>
          <w:numId w:val="26"/>
        </w:numPr>
      </w:pPr>
      <w:r w:rsidRPr="00023A0F">
        <w:t>Eine kurze (ein/zwei Sätze) Kapitel-Problemstellung zu Beginn und eine knappe Kurzzusammenfassung am Schluss jedes Hauptkapitels erleichtern das Lesen. Beides dient, evtl. zusammen mit Kommentaren</w:t>
      </w:r>
      <w:r>
        <w:t xml:space="preserve"> wie </w:t>
      </w:r>
      <w:r w:rsidRPr="00023A0F">
        <w:t>„im folgenden Abschnitt werde ich/beabsichtige ich ...“,</w:t>
      </w:r>
      <w:r>
        <w:t xml:space="preserve"> </w:t>
      </w:r>
      <w:r w:rsidRPr="00023A0F">
        <w:t>„als Nächstes muss geklärt werden ...“,</w:t>
      </w:r>
      <w:r>
        <w:t xml:space="preserve"> </w:t>
      </w:r>
      <w:r w:rsidRPr="00023A0F">
        <w:t xml:space="preserve">„das folgende Kapitel dient ... </w:t>
      </w:r>
      <w:proofErr w:type="gramStart"/>
      <w:r w:rsidRPr="00023A0F">
        <w:t>„</w:t>
      </w:r>
      <w:r>
        <w:t xml:space="preserve"> </w:t>
      </w:r>
      <w:r w:rsidRPr="00023A0F">
        <w:t>neben</w:t>
      </w:r>
      <w:proofErr w:type="gramEnd"/>
      <w:r w:rsidRPr="00023A0F">
        <w:t xml:space="preserve"> der Orientierung des Lesers auch der eigenen klaren Gedankenführung</w:t>
      </w:r>
    </w:p>
    <w:p xmlns:wp14="http://schemas.microsoft.com/office/word/2010/wordml" w:rsidR="00FE06B6" w:rsidP="00124CC8" w:rsidRDefault="00FE06B6" w14:paraId="4B99056E" wp14:textId="77777777">
      <w:pPr>
        <w:pStyle w:val="berschrift2"/>
        <w:numPr>
          <w:ilvl w:val="0"/>
          <w:numId w:val="0"/>
        </w:numPr>
      </w:pPr>
    </w:p>
    <w:p xmlns:wp14="http://schemas.microsoft.com/office/word/2010/wordml" w:rsidRPr="005821EF" w:rsidR="00C25D83" w:rsidP="00C25D83" w:rsidRDefault="00124CC8" w14:paraId="7D9C183F" wp14:textId="77777777">
      <w:pPr>
        <w:pStyle w:val="HinweiseFuerStudierende"/>
      </w:pPr>
      <w:r>
        <w:t xml:space="preserve">Nun einige Hinweise zum Kapitel „Material und Methoden“: </w:t>
      </w:r>
      <w:r w:rsidRPr="005821EF" w:rsidR="00C25D83">
        <w:t>Grundsätzlich gilt zu beachten, dass zuerst Material und Methoden (Naturwissenschaften, Technik)</w:t>
      </w:r>
      <w:r w:rsidR="00C25D83">
        <w:t xml:space="preserve"> </w:t>
      </w:r>
      <w:r w:rsidRPr="005821EF" w:rsidR="00C25D83">
        <w:t>oder das Vorgehen (Geisteswissenschaften) beschrieben werden: Wie wurde die gestellte Aufgabe gelöst? Welche Materialien und Methoden wurden angewandt? Wieweit wurden theoretisch erarbeitete Lösungen auch praktisch überprüft? Wie wurden die Fragen für die Interviews entwickelt? Wie wurde die spezifische Literatur verarbeitet?</w:t>
      </w:r>
    </w:p>
    <w:p xmlns:wp14="http://schemas.microsoft.com/office/word/2010/wordml" w:rsidR="00C25D83" w:rsidP="00C25D83" w:rsidRDefault="00C25D83" w14:paraId="1F78ACB0" wp14:textId="77777777">
      <w:pPr>
        <w:pStyle w:val="HinweiseFuerStudierende"/>
      </w:pPr>
      <w:r w:rsidRPr="005821EF">
        <w:t>Bereits in dieser Phase kann eine gute Arbeit durch innovatives Vorgehen und neuartige Methoden und Materialien geprägt werden!</w:t>
      </w:r>
    </w:p>
    <w:p xmlns:wp14="http://schemas.microsoft.com/office/word/2010/wordml" w:rsidR="00C25D83" w:rsidP="00C25D83" w:rsidRDefault="00C25D83" w14:paraId="1299C43A" wp14:textId="77777777"/>
    <w:p xmlns:wp14="http://schemas.microsoft.com/office/word/2010/wordml" w:rsidR="00C25D83" w:rsidP="00124CC8" w:rsidRDefault="00C25D83" w14:paraId="64CED339" wp14:textId="77777777">
      <w:pPr>
        <w:pStyle w:val="berschrift1"/>
      </w:pPr>
      <w:bookmarkStart w:name="_Toc336946830" w:id="5"/>
      <w:r>
        <w:lastRenderedPageBreak/>
        <w:t>Resultate</w:t>
      </w:r>
      <w:bookmarkEnd w:id="5"/>
    </w:p>
    <w:p xmlns:wp14="http://schemas.microsoft.com/office/word/2010/wordml" w:rsidRPr="00F97725" w:rsidR="00F97725" w:rsidP="00F97725" w:rsidRDefault="0033276A" w14:paraId="7984A8D2" wp14:textId="77777777">
      <w:r w:rsidRPr="00F97725">
        <w:rPr>
          <w:highlight w:val="yellow"/>
        </w:rPr>
        <w:t>2-3 Seiten</w:t>
      </w:r>
      <w:r w:rsidRPr="00F97725">
        <w:rPr>
          <w:highlight w:val="yellow"/>
        </w:rPr>
        <w:t xml:space="preserve"> </w:t>
      </w:r>
      <w:r w:rsidRPr="00F97725" w:rsidR="00F97725">
        <w:rPr>
          <w:highlight w:val="yellow"/>
        </w:rPr>
        <w:t>Code inkl. Kommentar und Erklärungen</w:t>
      </w:r>
      <w:r>
        <w:rPr>
          <w:highlight w:val="yellow"/>
        </w:rPr>
        <w:t xml:space="preserve"> was passiert</w:t>
      </w:r>
    </w:p>
    <w:p xmlns:wp14="http://schemas.microsoft.com/office/word/2010/wordml" w:rsidRPr="005821EF" w:rsidR="00C25D83" w:rsidP="00C25D83" w:rsidRDefault="00C25D83" w14:paraId="57D9D59B" wp14:textId="77777777">
      <w:pPr>
        <w:pStyle w:val="HinweiseFuerStudierende"/>
      </w:pPr>
      <w:r w:rsidRPr="005821EF">
        <w:t xml:space="preserve">In einem weiteren Schritt halten Sie Ihre Ergebnisse fest. Die Beobachtungsprotokolle, Pläne, Fragebogen, Interviews, Daten etc. werden ausgewertet. Die </w:t>
      </w:r>
      <w:r>
        <w:t xml:space="preserve">allenfalls </w:t>
      </w:r>
      <w:r w:rsidRPr="005821EF">
        <w:t>entwickelten Programme</w:t>
      </w:r>
      <w:r>
        <w:t xml:space="preserve"> </w:t>
      </w:r>
      <w:r w:rsidRPr="005821EF">
        <w:t xml:space="preserve">werden beschrieben und ihre Funktionstüchtigkeit wird geprüft. Geben Sie an, wie verlässlich Ihre Ergebnisse sind. Im Kapitel Resultate sollen noch keine Ergebnisse diskutiert, sondern nur </w:t>
      </w:r>
      <w:r>
        <w:t xml:space="preserve">objektiv </w:t>
      </w:r>
      <w:r w:rsidRPr="005821EF">
        <w:t xml:space="preserve">dargestellt und </w:t>
      </w:r>
      <w:r>
        <w:t xml:space="preserve">klar </w:t>
      </w:r>
      <w:r w:rsidRPr="005821EF">
        <w:t>erklärt werden.</w:t>
      </w:r>
    </w:p>
    <w:p xmlns:wp14="http://schemas.microsoft.com/office/word/2010/wordml" w:rsidRPr="005821EF" w:rsidR="00C25D83" w:rsidP="00C25D83" w:rsidRDefault="00C25D83" w14:paraId="017730C3" wp14:textId="77777777">
      <w:pPr>
        <w:pStyle w:val="HinweiseFuerStudierende"/>
      </w:pPr>
      <w:r w:rsidRPr="005821EF">
        <w:t>Wichtige Resultate, Aussagen und Konstruktionen sollen durch geeignet gewählte Abbildungen, Grafiken und Tabellen dargestellt werden. Damit kann schwer verständlicher Text erspart oder der Text mit zusätzlichen Informationen ergänzt werden. Der Text muss aber Bezug nehmen auf die Darstellungen, d.h. die Aussage Ihrer Abbildung</w:t>
      </w:r>
      <w:r>
        <w:t xml:space="preserve"> </w:t>
      </w:r>
      <w:r w:rsidRPr="005821EF">
        <w:t>oder Tabelle soll kommentiert werden, andernfalls haben Darstellungen keine Daseinsberechtigung.</w:t>
      </w:r>
    </w:p>
    <w:p xmlns:wp14="http://schemas.microsoft.com/office/word/2010/wordml" w:rsidRPr="005821EF" w:rsidR="00C25D83" w:rsidP="00C25D83" w:rsidRDefault="00C25D83" w14:paraId="20AA5ABD" wp14:textId="77777777">
      <w:pPr>
        <w:pStyle w:val="HinweiseFuerStudierende"/>
      </w:pPr>
      <w:r w:rsidRPr="005821EF">
        <w:t>Zu jeder Darstellung in Ihrem Text gehört eine Legende, die den dargestellten Sachverhalt kurz und vollständig beschreibt.</w:t>
      </w:r>
      <w:r>
        <w:t xml:space="preserve"> </w:t>
      </w:r>
      <w:r w:rsidRPr="005821EF">
        <w:t>Die Darstellungen werden fortlaufend nummeriert, z.B. Abb.1, Abb.2 oder Tab.1, Tab. 2 etc. Abbildungen, Grafiken und Tabellen werden normalerweise im Text integriert, können aber auch als Anhang eingefügt werden.</w:t>
      </w:r>
      <w:r>
        <w:t xml:space="preserve"> Beispiele: </w:t>
      </w:r>
    </w:p>
    <w:p xmlns:wp14="http://schemas.microsoft.com/office/word/2010/wordml" w:rsidR="00C25D83" w:rsidP="00C25D83" w:rsidRDefault="00C25D83" w14:paraId="142D42EE" wp14:textId="77777777">
      <w:pPr>
        <w:pStyle w:val="HinweiseFuerStudierende"/>
      </w:pPr>
      <w:r>
        <w:t>Tabelle 2-1 zeigt den Verlauf der Umsätze in den ersten drei Monaten des vergangenen Jahres, aufgeteilt auf die einzelnen Regionen.</w:t>
      </w:r>
    </w:p>
    <w:p xmlns:wp14="http://schemas.microsoft.com/office/word/2010/wordml" w:rsidR="00C25D83" w:rsidP="00C25D83" w:rsidRDefault="00C25D83" w14:paraId="4DDBEF00" wp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63"/>
        <w:gridCol w:w="1769"/>
        <w:gridCol w:w="1769"/>
        <w:gridCol w:w="1769"/>
        <w:gridCol w:w="1696"/>
      </w:tblGrid>
      <w:tr xmlns:wp14="http://schemas.microsoft.com/office/word/2010/wordml" w:rsidRPr="00C25D83" w:rsidR="00C25D83" w:rsidTr="006E0EB9" w14:paraId="40099748" wp14:textId="77777777">
        <w:tc>
          <w:tcPr>
            <w:tcW w:w="1691" w:type="dxa"/>
            <w:tcBorders>
              <w:bottom w:val="single" w:color="000000" w:sz="12" w:space="0"/>
              <w:right w:val="single" w:color="000000" w:sz="12" w:space="0"/>
            </w:tcBorders>
            <w:shd w:val="solid" w:color="C0C0C0" w:fill="FFFFFF"/>
            <w:vAlign w:val="center"/>
          </w:tcPr>
          <w:p w:rsidRPr="00C25D83" w:rsidR="00C25D83" w:rsidP="006E0EB9" w:rsidRDefault="00C25D83" w14:paraId="3461D779" wp14:textId="77777777">
            <w:pPr>
              <w:rPr>
                <w:color w:val="365F91" w:themeColor="accent1" w:themeShade="BF"/>
              </w:rPr>
            </w:pPr>
          </w:p>
        </w:tc>
        <w:tc>
          <w:tcPr>
            <w:tcW w:w="1801" w:type="dxa"/>
            <w:tcBorders>
              <w:bottom w:val="single" w:color="000000" w:sz="12" w:space="0"/>
            </w:tcBorders>
            <w:shd w:val="solid" w:color="C0C0C0" w:fill="FFFFFF"/>
            <w:vAlign w:val="center"/>
          </w:tcPr>
          <w:p w:rsidRPr="00C25D83" w:rsidR="00C25D83" w:rsidP="006E0EB9" w:rsidRDefault="00C25D83" w14:paraId="31DF3301" wp14:textId="77777777">
            <w:pPr>
              <w:rPr>
                <w:color w:val="365F91" w:themeColor="accent1" w:themeShade="BF"/>
              </w:rPr>
            </w:pPr>
            <w:r w:rsidRPr="00C25D83">
              <w:rPr>
                <w:color w:val="365F91" w:themeColor="accent1" w:themeShade="BF"/>
              </w:rPr>
              <w:t>Jan</w:t>
            </w:r>
          </w:p>
        </w:tc>
        <w:tc>
          <w:tcPr>
            <w:tcW w:w="1801" w:type="dxa"/>
            <w:tcBorders>
              <w:bottom w:val="single" w:color="000000" w:sz="12" w:space="0"/>
            </w:tcBorders>
            <w:shd w:val="solid" w:color="C0C0C0" w:fill="FFFFFF"/>
            <w:vAlign w:val="center"/>
          </w:tcPr>
          <w:p w:rsidRPr="00C25D83" w:rsidR="00C25D83" w:rsidP="006E0EB9" w:rsidRDefault="00C25D83" w14:paraId="1EA88070" wp14:textId="77777777">
            <w:pPr>
              <w:rPr>
                <w:color w:val="365F91" w:themeColor="accent1" w:themeShade="BF"/>
              </w:rPr>
            </w:pPr>
            <w:r w:rsidRPr="00C25D83">
              <w:rPr>
                <w:color w:val="365F91" w:themeColor="accent1" w:themeShade="BF"/>
              </w:rPr>
              <w:t>Feb</w:t>
            </w:r>
          </w:p>
        </w:tc>
        <w:tc>
          <w:tcPr>
            <w:tcW w:w="1801" w:type="dxa"/>
            <w:tcBorders>
              <w:bottom w:val="single" w:color="000000" w:sz="12" w:space="0"/>
            </w:tcBorders>
            <w:shd w:val="solid" w:color="C0C0C0" w:fill="FFFFFF"/>
            <w:vAlign w:val="center"/>
          </w:tcPr>
          <w:p w:rsidRPr="00C25D83" w:rsidR="00C25D83" w:rsidP="006E0EB9" w:rsidRDefault="00C25D83" w14:paraId="20A4B690" wp14:textId="77777777">
            <w:pPr>
              <w:rPr>
                <w:color w:val="365F91" w:themeColor="accent1" w:themeShade="BF"/>
              </w:rPr>
            </w:pPr>
            <w:r w:rsidRPr="00C25D83">
              <w:rPr>
                <w:color w:val="365F91" w:themeColor="accent1" w:themeShade="BF"/>
              </w:rPr>
              <w:t>März</w:t>
            </w:r>
          </w:p>
        </w:tc>
        <w:tc>
          <w:tcPr>
            <w:tcW w:w="1726" w:type="dxa"/>
            <w:tcBorders>
              <w:bottom w:val="single" w:color="000000" w:sz="12" w:space="0"/>
              <w:right w:val="single" w:color="FFFFFF" w:sz="6" w:space="0"/>
            </w:tcBorders>
            <w:shd w:val="solid" w:color="C0C0C0" w:fill="FFFFFF"/>
            <w:vAlign w:val="center"/>
          </w:tcPr>
          <w:p w:rsidRPr="00C25D83" w:rsidR="00C25D83" w:rsidP="006E0EB9" w:rsidRDefault="00C25D83" w14:paraId="46FE0C09" wp14:textId="77777777">
            <w:pPr>
              <w:rPr>
                <w:color w:val="365F91" w:themeColor="accent1" w:themeShade="BF"/>
              </w:rPr>
            </w:pPr>
            <w:r w:rsidRPr="00C25D83">
              <w:rPr>
                <w:color w:val="365F91" w:themeColor="accent1" w:themeShade="BF"/>
              </w:rPr>
              <w:t>Total</w:t>
            </w:r>
          </w:p>
        </w:tc>
      </w:tr>
      <w:tr xmlns:wp14="http://schemas.microsoft.com/office/word/2010/wordml" w:rsidRPr="00C25D83" w:rsidR="00C25D83" w:rsidTr="006E0EB9" w14:paraId="094AD1B1" wp14:textId="77777777">
        <w:tc>
          <w:tcPr>
            <w:tcW w:w="1691" w:type="dxa"/>
            <w:tcBorders>
              <w:bottom w:val="single" w:color="FFFFFF" w:sz="6" w:space="0"/>
              <w:right w:val="single" w:color="000000" w:sz="12" w:space="0"/>
            </w:tcBorders>
            <w:shd w:val="solid" w:color="C0C0C0" w:fill="FFFFFF"/>
            <w:vAlign w:val="center"/>
          </w:tcPr>
          <w:p w:rsidRPr="00C25D83" w:rsidR="00C25D83" w:rsidP="006E0EB9" w:rsidRDefault="00C25D83" w14:paraId="4BE4C0B7" wp14:textId="77777777">
            <w:pPr>
              <w:rPr>
                <w:color w:val="365F91" w:themeColor="accent1" w:themeShade="BF"/>
              </w:rPr>
            </w:pPr>
            <w:r w:rsidRPr="00C25D83">
              <w:rPr>
                <w:color w:val="365F91" w:themeColor="accent1" w:themeShade="BF"/>
              </w:rPr>
              <w:t>Region Ost</w:t>
            </w:r>
          </w:p>
        </w:tc>
        <w:tc>
          <w:tcPr>
            <w:tcW w:w="1801" w:type="dxa"/>
            <w:tcBorders>
              <w:top w:val="single" w:color="808080" w:sz="6" w:space="0"/>
              <w:bottom w:val="single" w:color="FFFFFF" w:sz="6" w:space="0"/>
            </w:tcBorders>
            <w:shd w:val="solid" w:color="C0C0C0" w:fill="FFFFFF"/>
            <w:vAlign w:val="center"/>
          </w:tcPr>
          <w:p w:rsidRPr="00C25D83" w:rsidR="00C25D83" w:rsidP="006E0EB9" w:rsidRDefault="00C25D83" w14:paraId="5B060510" wp14:textId="77777777">
            <w:pPr>
              <w:rPr>
                <w:color w:val="365F91" w:themeColor="accent1" w:themeShade="BF"/>
              </w:rPr>
            </w:pPr>
            <w:r w:rsidRPr="00C25D83">
              <w:rPr>
                <w:color w:val="365F91" w:themeColor="accent1" w:themeShade="BF"/>
              </w:rPr>
              <w:t>500</w:t>
            </w:r>
          </w:p>
        </w:tc>
        <w:tc>
          <w:tcPr>
            <w:tcW w:w="1801" w:type="dxa"/>
            <w:tcBorders>
              <w:top w:val="single" w:color="808080" w:sz="6" w:space="0"/>
              <w:bottom w:val="single" w:color="FFFFFF" w:sz="6" w:space="0"/>
            </w:tcBorders>
            <w:shd w:val="solid" w:color="C0C0C0" w:fill="FFFFFF"/>
            <w:vAlign w:val="center"/>
          </w:tcPr>
          <w:p w:rsidRPr="00C25D83" w:rsidR="00C25D83" w:rsidP="006E0EB9" w:rsidRDefault="00C25D83" w14:paraId="4EE938CE" wp14:textId="77777777">
            <w:pPr>
              <w:rPr>
                <w:color w:val="365F91" w:themeColor="accent1" w:themeShade="BF"/>
              </w:rPr>
            </w:pPr>
            <w:r w:rsidRPr="00C25D83">
              <w:rPr>
                <w:color w:val="365F91" w:themeColor="accent1" w:themeShade="BF"/>
              </w:rPr>
              <w:t>1000</w:t>
            </w:r>
          </w:p>
        </w:tc>
        <w:tc>
          <w:tcPr>
            <w:tcW w:w="1801" w:type="dxa"/>
            <w:tcBorders>
              <w:top w:val="single" w:color="808080" w:sz="6" w:space="0"/>
              <w:bottom w:val="single" w:color="FFFFFF" w:sz="6" w:space="0"/>
            </w:tcBorders>
            <w:shd w:val="solid" w:color="C0C0C0" w:fill="FFFFFF"/>
            <w:vAlign w:val="center"/>
          </w:tcPr>
          <w:p w:rsidRPr="00C25D83" w:rsidR="00C25D83" w:rsidP="006E0EB9" w:rsidRDefault="00C25D83" w14:paraId="4E53F8BC" wp14:textId="77777777">
            <w:pPr>
              <w:rPr>
                <w:color w:val="365F91" w:themeColor="accent1" w:themeShade="BF"/>
              </w:rPr>
            </w:pPr>
            <w:r w:rsidRPr="00C25D83">
              <w:rPr>
                <w:color w:val="365F91" w:themeColor="accent1" w:themeShade="BF"/>
              </w:rPr>
              <w:t>700</w:t>
            </w:r>
          </w:p>
        </w:tc>
        <w:tc>
          <w:tcPr>
            <w:tcW w:w="1726" w:type="dxa"/>
            <w:tcBorders>
              <w:top w:val="single" w:color="808080" w:sz="6" w:space="0"/>
              <w:left w:val="single" w:color="000000" w:sz="6" w:space="0"/>
              <w:bottom w:val="single" w:color="FFFFFF" w:sz="6" w:space="0"/>
              <w:right w:val="single" w:color="FFFFFF" w:sz="6" w:space="0"/>
            </w:tcBorders>
            <w:shd w:val="solid" w:color="C0C0C0" w:fill="FFFFFF"/>
            <w:vAlign w:val="center"/>
          </w:tcPr>
          <w:p w:rsidRPr="00C25D83" w:rsidR="00C25D83" w:rsidP="006E0EB9" w:rsidRDefault="00C25D83" w14:paraId="3C2E1682" wp14:textId="77777777">
            <w:pPr>
              <w:rPr>
                <w:color w:val="365F91" w:themeColor="accent1" w:themeShade="BF"/>
              </w:rPr>
            </w:pPr>
            <w:r w:rsidRPr="00C25D83">
              <w:rPr>
                <w:color w:val="365F91" w:themeColor="accent1" w:themeShade="BF"/>
              </w:rPr>
              <w:t>2200</w:t>
            </w:r>
          </w:p>
        </w:tc>
      </w:tr>
      <w:tr xmlns:wp14="http://schemas.microsoft.com/office/word/2010/wordml" w:rsidRPr="00C25D83" w:rsidR="00C25D83" w:rsidTr="006E0EB9" w14:paraId="721B055C" wp14:textId="77777777">
        <w:tc>
          <w:tcPr>
            <w:tcW w:w="1691" w:type="dxa"/>
            <w:tcBorders>
              <w:right w:val="single" w:color="000000" w:sz="12" w:space="0"/>
            </w:tcBorders>
            <w:shd w:val="solid" w:color="C0C0C0" w:fill="FFFFFF"/>
            <w:vAlign w:val="center"/>
          </w:tcPr>
          <w:p w:rsidRPr="00C25D83" w:rsidR="00C25D83" w:rsidP="006E0EB9" w:rsidRDefault="00C25D83" w14:paraId="4AA7055E" wp14:textId="77777777">
            <w:pPr>
              <w:rPr>
                <w:color w:val="365F91" w:themeColor="accent1" w:themeShade="BF"/>
              </w:rPr>
            </w:pPr>
            <w:r w:rsidRPr="00C25D83">
              <w:rPr>
                <w:color w:val="365F91" w:themeColor="accent1" w:themeShade="BF"/>
              </w:rPr>
              <w:t>Region West</w:t>
            </w:r>
          </w:p>
        </w:tc>
        <w:tc>
          <w:tcPr>
            <w:tcW w:w="1801" w:type="dxa"/>
            <w:shd w:val="solid" w:color="C0C0C0" w:fill="FFFFFF"/>
            <w:vAlign w:val="center"/>
          </w:tcPr>
          <w:p w:rsidRPr="00C25D83" w:rsidR="00C25D83" w:rsidP="006E0EB9" w:rsidRDefault="00C25D83" w14:paraId="1AFFCB7C" wp14:textId="77777777">
            <w:pPr>
              <w:rPr>
                <w:color w:val="365F91" w:themeColor="accent1" w:themeShade="BF"/>
              </w:rPr>
            </w:pPr>
            <w:r w:rsidRPr="00C25D83">
              <w:rPr>
                <w:color w:val="365F91" w:themeColor="accent1" w:themeShade="BF"/>
              </w:rPr>
              <w:t>800</w:t>
            </w:r>
          </w:p>
        </w:tc>
        <w:tc>
          <w:tcPr>
            <w:tcW w:w="1801" w:type="dxa"/>
            <w:shd w:val="solid" w:color="C0C0C0" w:fill="FFFFFF"/>
            <w:vAlign w:val="center"/>
          </w:tcPr>
          <w:p w:rsidRPr="00C25D83" w:rsidR="00C25D83" w:rsidP="006E0EB9" w:rsidRDefault="00C25D83" w14:paraId="4CAF1EB9" wp14:textId="77777777">
            <w:pPr>
              <w:rPr>
                <w:color w:val="365F91" w:themeColor="accent1" w:themeShade="BF"/>
              </w:rPr>
            </w:pPr>
            <w:r w:rsidRPr="00C25D83">
              <w:rPr>
                <w:color w:val="365F91" w:themeColor="accent1" w:themeShade="BF"/>
              </w:rPr>
              <w:t>1200</w:t>
            </w:r>
          </w:p>
        </w:tc>
        <w:tc>
          <w:tcPr>
            <w:tcW w:w="1801" w:type="dxa"/>
            <w:shd w:val="solid" w:color="C0C0C0" w:fill="FFFFFF"/>
            <w:vAlign w:val="center"/>
          </w:tcPr>
          <w:p w:rsidRPr="00C25D83" w:rsidR="00C25D83" w:rsidP="006E0EB9" w:rsidRDefault="00C25D83" w14:paraId="501703E0" wp14:textId="77777777">
            <w:pPr>
              <w:rPr>
                <w:color w:val="365F91" w:themeColor="accent1" w:themeShade="BF"/>
              </w:rPr>
            </w:pPr>
            <w:r w:rsidRPr="00C25D83">
              <w:rPr>
                <w:color w:val="365F91" w:themeColor="accent1" w:themeShade="BF"/>
              </w:rPr>
              <w:t>1000</w:t>
            </w:r>
          </w:p>
        </w:tc>
        <w:tc>
          <w:tcPr>
            <w:tcW w:w="1726" w:type="dxa"/>
            <w:tcBorders>
              <w:left w:val="single" w:color="000000" w:sz="6" w:space="0"/>
              <w:right w:val="single" w:color="FFFFFF" w:sz="6" w:space="0"/>
            </w:tcBorders>
            <w:shd w:val="solid" w:color="C0C0C0" w:fill="FFFFFF"/>
            <w:vAlign w:val="center"/>
          </w:tcPr>
          <w:p w:rsidRPr="00C25D83" w:rsidR="00C25D83" w:rsidP="006E0EB9" w:rsidRDefault="00C25D83" w14:paraId="2A29CAB3" wp14:textId="77777777">
            <w:pPr>
              <w:rPr>
                <w:color w:val="365F91" w:themeColor="accent1" w:themeShade="BF"/>
              </w:rPr>
            </w:pPr>
            <w:r w:rsidRPr="00C25D83">
              <w:rPr>
                <w:color w:val="365F91" w:themeColor="accent1" w:themeShade="BF"/>
              </w:rPr>
              <w:t>3000</w:t>
            </w:r>
          </w:p>
        </w:tc>
      </w:tr>
      <w:tr xmlns:wp14="http://schemas.microsoft.com/office/word/2010/wordml" w:rsidRPr="00C25D83" w:rsidR="00C25D83" w:rsidTr="006E0EB9" w14:paraId="3BA30F00" wp14:textId="77777777">
        <w:tc>
          <w:tcPr>
            <w:tcW w:w="1691" w:type="dxa"/>
            <w:tcBorders>
              <w:right w:val="single" w:color="000000" w:sz="12" w:space="0"/>
            </w:tcBorders>
            <w:shd w:val="solid" w:color="C0C0C0" w:fill="FFFFFF"/>
            <w:vAlign w:val="center"/>
          </w:tcPr>
          <w:p w:rsidRPr="00C25D83" w:rsidR="00C25D83" w:rsidP="006E0EB9" w:rsidRDefault="00C25D83" w14:paraId="51E8FDB7" wp14:textId="77777777">
            <w:pPr>
              <w:rPr>
                <w:color w:val="365F91" w:themeColor="accent1" w:themeShade="BF"/>
              </w:rPr>
            </w:pPr>
            <w:r w:rsidRPr="00C25D83">
              <w:rPr>
                <w:color w:val="365F91" w:themeColor="accent1" w:themeShade="BF"/>
              </w:rPr>
              <w:t>Total</w:t>
            </w:r>
          </w:p>
        </w:tc>
        <w:tc>
          <w:tcPr>
            <w:tcW w:w="1801" w:type="dxa"/>
            <w:tcBorders>
              <w:top w:val="single" w:color="000000" w:sz="6" w:space="0"/>
            </w:tcBorders>
            <w:shd w:val="solid" w:color="C0C0C0" w:fill="FFFFFF"/>
            <w:vAlign w:val="center"/>
          </w:tcPr>
          <w:p w:rsidRPr="00C25D83" w:rsidR="00C25D83" w:rsidP="006E0EB9" w:rsidRDefault="00C25D83" w14:paraId="1FC16941" wp14:textId="77777777">
            <w:pPr>
              <w:rPr>
                <w:color w:val="365F91" w:themeColor="accent1" w:themeShade="BF"/>
              </w:rPr>
            </w:pPr>
            <w:r w:rsidRPr="00C25D83">
              <w:rPr>
                <w:color w:val="365F91" w:themeColor="accent1" w:themeShade="BF"/>
              </w:rPr>
              <w:t>1300</w:t>
            </w:r>
          </w:p>
        </w:tc>
        <w:tc>
          <w:tcPr>
            <w:tcW w:w="1801" w:type="dxa"/>
            <w:tcBorders>
              <w:top w:val="single" w:color="000000" w:sz="6" w:space="0"/>
            </w:tcBorders>
            <w:shd w:val="solid" w:color="C0C0C0" w:fill="FFFFFF"/>
            <w:vAlign w:val="center"/>
          </w:tcPr>
          <w:p w:rsidRPr="00C25D83" w:rsidR="00C25D83" w:rsidP="006E0EB9" w:rsidRDefault="00C25D83" w14:paraId="452A6FC4" wp14:textId="77777777">
            <w:pPr>
              <w:rPr>
                <w:color w:val="365F91" w:themeColor="accent1" w:themeShade="BF"/>
              </w:rPr>
            </w:pPr>
            <w:r w:rsidRPr="00C25D83">
              <w:rPr>
                <w:color w:val="365F91" w:themeColor="accent1" w:themeShade="BF"/>
              </w:rPr>
              <w:t>2200</w:t>
            </w:r>
          </w:p>
        </w:tc>
        <w:tc>
          <w:tcPr>
            <w:tcW w:w="1801" w:type="dxa"/>
            <w:tcBorders>
              <w:top w:val="single" w:color="000000" w:sz="6" w:space="0"/>
            </w:tcBorders>
            <w:shd w:val="solid" w:color="C0C0C0" w:fill="FFFFFF"/>
            <w:vAlign w:val="center"/>
          </w:tcPr>
          <w:p w:rsidRPr="00C25D83" w:rsidR="00C25D83" w:rsidP="006E0EB9" w:rsidRDefault="00C25D83" w14:paraId="40C896E8" wp14:textId="77777777">
            <w:pPr>
              <w:rPr>
                <w:color w:val="365F91" w:themeColor="accent1" w:themeShade="BF"/>
              </w:rPr>
            </w:pPr>
            <w:r w:rsidRPr="00C25D83">
              <w:rPr>
                <w:color w:val="365F91" w:themeColor="accent1" w:themeShade="BF"/>
              </w:rPr>
              <w:t>1700</w:t>
            </w:r>
          </w:p>
        </w:tc>
        <w:tc>
          <w:tcPr>
            <w:tcW w:w="1726" w:type="dxa"/>
            <w:tcBorders>
              <w:top w:val="single" w:color="000000" w:sz="6" w:space="0"/>
              <w:left w:val="single" w:color="000000" w:sz="6" w:space="0"/>
              <w:right w:val="single" w:color="FFFFFF" w:sz="6" w:space="0"/>
            </w:tcBorders>
            <w:shd w:val="solid" w:color="C0C0C0" w:fill="FFFFFF"/>
            <w:vAlign w:val="center"/>
          </w:tcPr>
          <w:p w:rsidRPr="00C25D83" w:rsidR="00C25D83" w:rsidP="006E0EB9" w:rsidRDefault="00C25D83" w14:paraId="17270426" wp14:textId="77777777">
            <w:pPr>
              <w:rPr>
                <w:color w:val="365F91" w:themeColor="accent1" w:themeShade="BF"/>
              </w:rPr>
            </w:pPr>
            <w:r w:rsidRPr="00C25D83">
              <w:rPr>
                <w:color w:val="365F91" w:themeColor="accent1" w:themeShade="BF"/>
              </w:rPr>
              <w:t>5200</w:t>
            </w:r>
          </w:p>
        </w:tc>
      </w:tr>
    </w:tbl>
    <w:p xmlns:wp14="http://schemas.microsoft.com/office/word/2010/wordml" w:rsidRPr="00C25D83" w:rsidR="00C25D83" w:rsidP="00C25D83" w:rsidRDefault="00C25D83" w14:paraId="4F171D4D" wp14:textId="77777777">
      <w:pPr>
        <w:pStyle w:val="BeschriftungTabellenundAbbildungen"/>
      </w:pPr>
      <w:bookmarkStart w:name="_Toc191205953" w:id="6"/>
      <w:r w:rsidRPr="00C25D83">
        <w:t xml:space="preserve">Tabelle </w:t>
      </w:r>
      <w:r w:rsidRPr="00C25D83">
        <w:fldChar w:fldCharType="begin"/>
      </w:r>
      <w:r w:rsidRPr="00C25D83">
        <w:instrText xml:space="preserve"> STYLEREF 1 \s </w:instrText>
      </w:r>
      <w:r w:rsidRPr="00C25D83">
        <w:fldChar w:fldCharType="separate"/>
      </w:r>
      <w:r w:rsidR="0001645F">
        <w:rPr>
          <w:noProof/>
        </w:rPr>
        <w:t>3</w:t>
      </w:r>
      <w:r w:rsidRPr="00C25D83">
        <w:fldChar w:fldCharType="end"/>
      </w:r>
      <w:r w:rsidRPr="00C25D83">
        <w:noBreakHyphen/>
      </w:r>
      <w:r w:rsidRPr="00C25D83">
        <w:fldChar w:fldCharType="begin"/>
      </w:r>
      <w:r w:rsidRPr="00C25D83">
        <w:instrText xml:space="preserve"> SEQ Tabelle \* ARABIC \s 1 </w:instrText>
      </w:r>
      <w:r w:rsidRPr="00C25D83">
        <w:fldChar w:fldCharType="separate"/>
      </w:r>
      <w:r w:rsidR="0001645F">
        <w:rPr>
          <w:noProof/>
        </w:rPr>
        <w:t>1</w:t>
      </w:r>
      <w:r w:rsidRPr="00C25D83">
        <w:fldChar w:fldCharType="end"/>
      </w:r>
      <w:r w:rsidRPr="00C25D83">
        <w:t>: Umsatz Quartal I/2007 pro Region</w:t>
      </w:r>
      <w:bookmarkEnd w:id="6"/>
    </w:p>
    <w:p xmlns:wp14="http://schemas.microsoft.com/office/word/2010/wordml" w:rsidR="00C25D83" w:rsidP="00C25D83" w:rsidRDefault="00C25D83" w14:paraId="3CF2D8B6" wp14:textId="77777777"/>
    <w:p xmlns:wp14="http://schemas.microsoft.com/office/word/2010/wordml" w:rsidR="00C25D83" w:rsidP="00C25D83" w:rsidRDefault="00C25D83" w14:paraId="491A31B8" wp14:textId="77777777">
      <w:pPr>
        <w:pStyle w:val="HinweiseFuerStudierende"/>
      </w:pPr>
      <w:r>
        <w:t>Abbildung 2-1 zeigt das Organigramm der Muster AG vor der Fusion.</w:t>
      </w:r>
    </w:p>
    <w:p xmlns:wp14="http://schemas.microsoft.com/office/word/2010/wordml" w:rsidR="00C25D83" w:rsidP="00C25D83" w:rsidRDefault="00CE359C" w14:paraId="0FB78278" wp14:textId="77777777">
      <w:r>
        <w:rPr>
          <w:noProof/>
          <w:lang w:val="de-CH"/>
        </w:rPr>
        <w:lastRenderedPageBreak/>
        <w:drawing>
          <wp:inline xmlns:wp14="http://schemas.microsoft.com/office/word/2010/wordprocessingDrawing" distT="0" distB="0" distL="0" distR="0" wp14:anchorId="73AF95E3" wp14:editId="7777777">
            <wp:extent cx="5029200" cy="1714500"/>
            <wp:effectExtent l="0" t="38100" r="0" b="57150"/>
            <wp:docPr id="14" name="Organi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xmlns:wp14="http://schemas.microsoft.com/office/word/2010/wordml" w:rsidRPr="00C25D83" w:rsidR="00C25D83" w:rsidP="00C25D83" w:rsidRDefault="00C25D83" w14:paraId="445D1524" wp14:textId="77777777">
      <w:pPr>
        <w:pStyle w:val="Beschriftung"/>
      </w:pPr>
      <w:bookmarkStart w:name="_Toc191205947" w:id="7"/>
      <w:r w:rsidRPr="00C25D83">
        <w:t xml:space="preserve">Abbildung </w:t>
      </w:r>
      <w:r w:rsidRPr="00C25D83">
        <w:fldChar w:fldCharType="begin"/>
      </w:r>
      <w:r w:rsidRPr="00C25D83">
        <w:instrText xml:space="preserve"> STYLEREF 1 \s </w:instrText>
      </w:r>
      <w:r w:rsidRPr="00C25D83">
        <w:fldChar w:fldCharType="separate"/>
      </w:r>
      <w:r w:rsidR="0001645F">
        <w:rPr>
          <w:noProof/>
        </w:rPr>
        <w:t>3</w:t>
      </w:r>
      <w:r w:rsidRPr="00C25D83">
        <w:fldChar w:fldCharType="end"/>
      </w:r>
      <w:r w:rsidRPr="00C25D83">
        <w:noBreakHyphen/>
      </w:r>
      <w:r w:rsidRPr="00C25D83">
        <w:fldChar w:fldCharType="begin"/>
      </w:r>
      <w:r w:rsidRPr="00C25D83">
        <w:instrText xml:space="preserve"> SEQ Abbildung \* ARABIC \s 1 </w:instrText>
      </w:r>
      <w:r w:rsidRPr="00C25D83">
        <w:fldChar w:fldCharType="separate"/>
      </w:r>
      <w:r w:rsidR="0001645F">
        <w:rPr>
          <w:noProof/>
        </w:rPr>
        <w:t>1</w:t>
      </w:r>
      <w:r w:rsidRPr="00C25D83">
        <w:fldChar w:fldCharType="end"/>
      </w:r>
      <w:r w:rsidRPr="00C25D83">
        <w:t>: Organigramm der Muster AG</w:t>
      </w:r>
      <w:bookmarkEnd w:id="7"/>
    </w:p>
    <w:p xmlns:wp14="http://schemas.microsoft.com/office/word/2010/wordml" w:rsidR="00C25D83" w:rsidP="00C25D83" w:rsidRDefault="00C25D83" w14:paraId="1FC39945" wp14:textId="77777777"/>
    <w:p xmlns:wp14="http://schemas.microsoft.com/office/word/2010/wordml" w:rsidRPr="00C25D83" w:rsidR="00C25D83" w:rsidP="00C25D83" w:rsidRDefault="00C25D83" w14:paraId="0562CB0E" wp14:textId="77777777"/>
    <w:p xmlns:wp14="http://schemas.microsoft.com/office/word/2010/wordml" w:rsidR="00211DF7" w:rsidP="00124CC8" w:rsidRDefault="00C25D83" w14:paraId="4A2C2D99" wp14:textId="77777777">
      <w:pPr>
        <w:pStyle w:val="berschrift1"/>
      </w:pPr>
      <w:bookmarkStart w:name="_Toc336946831" w:id="8"/>
      <w:r>
        <w:t>Diskussion</w:t>
      </w:r>
      <w:bookmarkEnd w:id="8"/>
    </w:p>
    <w:p xmlns:wp14="http://schemas.microsoft.com/office/word/2010/wordml" w:rsidRPr="00F97725" w:rsidR="00F97725" w:rsidP="00F97725" w:rsidRDefault="00F97725" w14:paraId="5D7C54B6" wp14:textId="77777777">
      <w:r w:rsidRPr="00F97725">
        <w:rPr>
          <w:highlight w:val="yellow"/>
        </w:rPr>
        <w:t>½ Seite Mario</w:t>
      </w:r>
    </w:p>
    <w:p xmlns:wp14="http://schemas.microsoft.com/office/word/2010/wordml" w:rsidR="00723A7B" w:rsidP="00C25D83" w:rsidRDefault="00723A7B" w14:paraId="2C505A42" wp14:textId="77777777">
      <w:pPr>
        <w:pStyle w:val="HinweiseFuerStudierende"/>
      </w:pPr>
      <w:r w:rsidRPr="005821EF">
        <w:t xml:space="preserve">Legen Sie Ihre Schlussfolgerungen dar. Welche Ergebnisse sind aus Ihrer Arbeit ersichtlich? Was ist grundsätzlich neu und unterscheidet Ihre Ergebnisse von denen anderer Forscher (z.B. aus der Literatur)? Was </w:t>
      </w:r>
      <w:proofErr w:type="spellStart"/>
      <w:r w:rsidRPr="005821EF">
        <w:t>schliessen</w:t>
      </w:r>
      <w:proofErr w:type="spellEnd"/>
      <w:r w:rsidRPr="005821EF">
        <w:t xml:space="preserve"> Sie daraus? Welche Fragen wurden geklärt, welche bedürfen weiterer Klärung? Haben Ihre Ergebnisse eine praktische Bedeutung? Hinterfragen Sie die eigenen Schlussfolgerungen kritisch.</w:t>
      </w:r>
    </w:p>
    <w:p xmlns:wp14="http://schemas.microsoft.com/office/word/2010/wordml" w:rsidRPr="00023A0F" w:rsidR="00023A0F" w:rsidP="00C25D83" w:rsidRDefault="00C25D83" w14:paraId="7A2169F4" wp14:textId="77777777">
      <w:pPr>
        <w:pStyle w:val="HinweiseFuerStudierende"/>
      </w:pPr>
      <w:r w:rsidRPr="005821EF">
        <w:t xml:space="preserve">Ganz am Ende dürfen Sie etwas spekulieren, also Schlussfolgerungen ziehen, die durch Ihre Resultate erst angedeutet werden und in zukünftigen Arbeiten bewiesen werden müssten. Dass es sich dabei um eine </w:t>
      </w:r>
      <w:proofErr w:type="spellStart"/>
      <w:r w:rsidRPr="005821EF">
        <w:t>Mutmassung</w:t>
      </w:r>
      <w:proofErr w:type="spellEnd"/>
      <w:r w:rsidRPr="005821EF">
        <w:t xml:space="preserve"> handelt, muss klar formuliert sein.</w:t>
      </w:r>
    </w:p>
    <w:p xmlns:wp14="http://schemas.microsoft.com/office/word/2010/wordml" w:rsidR="0097694D" w:rsidP="00D75356" w:rsidRDefault="0097694D" w14:paraId="34CE0A41" wp14:textId="77777777"/>
    <w:p xmlns:wp14="http://schemas.microsoft.com/office/word/2010/wordml" w:rsidRPr="007E1A64" w:rsidR="00C175B0" w:rsidP="00D75356" w:rsidRDefault="00C175B0" w14:paraId="62EBF3C5" wp14:textId="77777777"/>
    <w:p xmlns:wp14="http://schemas.microsoft.com/office/word/2010/wordml" w:rsidR="0097694D" w:rsidP="00D75356" w:rsidRDefault="00124CC8" w14:paraId="762E4EDE" wp14:textId="77777777">
      <w:pPr>
        <w:pStyle w:val="berschrift1"/>
      </w:pPr>
      <w:bookmarkStart w:name="_Toc336946832" w:id="9"/>
      <w:r>
        <w:t>Schlusswort (optional)</w:t>
      </w:r>
      <w:bookmarkEnd w:id="9"/>
    </w:p>
    <w:p xmlns:wp14="http://schemas.microsoft.com/office/word/2010/wordml" w:rsidR="00F97725" w:rsidP="00124CC8" w:rsidRDefault="00F97725" w14:paraId="1C64254F" wp14:textId="77777777">
      <w:pPr>
        <w:pStyle w:val="HinweiseFuerStudierende"/>
      </w:pPr>
      <w:r w:rsidRPr="00F97725">
        <w:rPr>
          <w:highlight w:val="yellow"/>
        </w:rPr>
        <w:t>Mario</w:t>
      </w:r>
    </w:p>
    <w:p xmlns:wp14="http://schemas.microsoft.com/office/word/2010/wordml" w:rsidR="00124CC8" w:rsidP="00124CC8" w:rsidRDefault="00124CC8" w14:paraId="4F394C60" wp14:textId="77777777">
      <w:pPr>
        <w:pStyle w:val="HinweiseFuerStudierende"/>
      </w:pPr>
      <w:r w:rsidRPr="005821EF">
        <w:t>Schildern Sie im Schlusswort die Erfahrungen, die Sie während der Arbeit gemacht haben. Stimmen Ihre Erwartungen mit den erreichten Zielen überein</w:t>
      </w:r>
      <w:r w:rsidRPr="00124CC8">
        <w:t xml:space="preserve">? Konnten Sie Ihr Projekt </w:t>
      </w:r>
      <w:proofErr w:type="spellStart"/>
      <w:r w:rsidRPr="00124CC8">
        <w:t>gemäss</w:t>
      </w:r>
      <w:proofErr w:type="spellEnd"/>
      <w:r w:rsidRPr="00124CC8">
        <w:t xml:space="preserve"> Ihren Vorstellung</w:t>
      </w:r>
      <w:r>
        <w:t>en durchführen? Zwingen Sie sich nicht zu einem Schlusswort – dieses ist oft nicht erforderlich, und falls doch sollte es</w:t>
      </w:r>
      <w:r w:rsidRPr="00124CC8">
        <w:t xml:space="preserve"> kurz sein</w:t>
      </w:r>
      <w:r w:rsidRPr="005821EF">
        <w:t xml:space="preserve"> und </w:t>
      </w:r>
      <w:r>
        <w:t xml:space="preserve">lediglich </w:t>
      </w:r>
      <w:r w:rsidRPr="005821EF">
        <w:t>Ihre Arbeit abrunden.</w:t>
      </w:r>
    </w:p>
    <w:p xmlns:wp14="http://schemas.microsoft.com/office/word/2010/wordml" w:rsidR="0097694D" w:rsidP="00D75356" w:rsidRDefault="007E1A64" w14:paraId="2B1286E1" wp14:textId="77777777">
      <w:pPr>
        <w:pStyle w:val="berschrift1"/>
      </w:pPr>
      <w:r>
        <w:br w:type="page"/>
      </w:r>
      <w:bookmarkStart w:name="_Toc336946834" w:id="10"/>
      <w:r w:rsidR="00124CC8">
        <w:lastRenderedPageBreak/>
        <w:t xml:space="preserve">Literatur- und </w:t>
      </w:r>
      <w:r w:rsidR="006F02A4">
        <w:t>Quellenverzeichnis</w:t>
      </w:r>
      <w:bookmarkEnd w:id="10"/>
    </w:p>
    <w:p xmlns:wp14="http://schemas.microsoft.com/office/word/2010/wordml" w:rsidR="00F97725" w:rsidP="00124CC8" w:rsidRDefault="00F97725" w14:paraId="5F2364A6" wp14:textId="77777777">
      <w:pPr>
        <w:pStyle w:val="HinweiseFuerStudierende"/>
      </w:pPr>
      <w:r w:rsidRPr="00F97725">
        <w:rPr>
          <w:highlight w:val="yellow"/>
        </w:rPr>
        <w:t>Mario</w:t>
      </w:r>
    </w:p>
    <w:p xmlns:wp14="http://schemas.microsoft.com/office/word/2010/wordml" w:rsidR="0097694D" w:rsidP="00124CC8" w:rsidRDefault="00124CC8" w14:paraId="47C61EDA" wp14:textId="77777777">
      <w:pPr>
        <w:pStyle w:val="HinweiseFuerStudierende"/>
      </w:pPr>
      <w:r>
        <w:t>Erstellen Sie dieses Verzeichnis entsprechend den Vorgaben aus dem Zitierleitfaden der ZHAW.</w:t>
      </w:r>
    </w:p>
    <w:p xmlns:wp14="http://schemas.microsoft.com/office/word/2010/wordml" w:rsidRPr="00AA15E3" w:rsidR="00AA15E3" w:rsidP="00AA15E3" w:rsidRDefault="00AA15E3" w14:paraId="6D98A12B" wp14:textId="77777777"/>
    <w:p xmlns:wp14="http://schemas.microsoft.com/office/word/2010/wordml" w:rsidR="006F02A4" w:rsidP="00D75356" w:rsidRDefault="006F02A4" w14:paraId="5408E330" wp14:textId="77777777">
      <w:pPr>
        <w:pStyle w:val="berschrift1"/>
      </w:pPr>
      <w:bookmarkStart w:name="_Toc336946835" w:id="11"/>
      <w:r>
        <w:t>Abkürzungsverzeichnis und Glossar (optional)</w:t>
      </w:r>
      <w:bookmarkEnd w:id="11"/>
    </w:p>
    <w:p xmlns:wp14="http://schemas.microsoft.com/office/word/2010/wordml" w:rsidRPr="00F97725" w:rsidR="00F97725" w:rsidP="00F97725" w:rsidRDefault="00F97725" w14:paraId="28EB955B" wp14:textId="77777777">
      <w:r w:rsidRPr="00F97725">
        <w:rPr>
          <w:highlight w:val="yellow"/>
        </w:rPr>
        <w:t>Mario</w:t>
      </w:r>
    </w:p>
    <w:p xmlns:wp14="http://schemas.microsoft.com/office/word/2010/wordml" w:rsidRPr="00124CC8" w:rsidR="00124CC8" w:rsidP="00124CC8" w:rsidRDefault="00124CC8" w14:paraId="15287A3F" wp14:textId="77777777">
      <w:pPr>
        <w:pStyle w:val="HinweiseFuerStudierende"/>
      </w:pPr>
      <w:r w:rsidRPr="005821EF">
        <w:t>Falls Sie in Ihrer Arbeit viele Abkürzungen oder Fachausdrücke verwendet haben, sollten Sie ein Abkürzungsverzeichnis erstellen. Führen Sie im Verzeichnis die verwendeten Abkürzungen und im</w:t>
      </w:r>
      <w:r>
        <w:t xml:space="preserve"> </w:t>
      </w:r>
      <w:r w:rsidRPr="00124CC8">
        <w:t>Glossar die Fachbegriffe</w:t>
      </w:r>
      <w:r w:rsidRPr="005821EF">
        <w:t xml:space="preserve"> alphabetisch auf. Üblich verwendete Abkürzungen wie z.B. vgl., etc., USA, UNO müssen nicht aufgelistet werden</w:t>
      </w:r>
      <w:r>
        <w:t>, ebenfalls nicht solche, die in Ihrer Branche zum Allgemeinwissen zählen (zum Beispiel ‚ICT‘).</w:t>
      </w:r>
    </w:p>
    <w:p xmlns:wp14="http://schemas.microsoft.com/office/word/2010/wordml" w:rsidR="001A0814" w:rsidP="001A0814" w:rsidRDefault="001A0814" w14:paraId="761E6224" wp14:textId="77777777">
      <w:pPr>
        <w:pStyle w:val="berschrift1"/>
        <w:ind w:left="431" w:hanging="431"/>
      </w:pPr>
      <w:bookmarkStart w:name="_Toc336946836" w:id="12"/>
      <w:r>
        <w:t>Gruppenteilnehmer und Ihre Rolle im Projekt</w:t>
      </w:r>
      <w:bookmarkEnd w:id="12"/>
    </w:p>
    <w:p xmlns:wp14="http://schemas.microsoft.com/office/word/2010/wordml" w:rsidRPr="00F97725" w:rsidR="00F97725" w:rsidP="00F97725" w:rsidRDefault="00F97725" w14:paraId="10D958B9" wp14:textId="77777777">
      <w:r w:rsidRPr="00F97725">
        <w:rPr>
          <w:highlight w:val="yellow"/>
        </w:rPr>
        <w:t>Mario</w:t>
      </w:r>
    </w:p>
    <w:p xmlns:wp14="http://schemas.microsoft.com/office/word/2010/wordml" w:rsidR="001A0814" w:rsidP="001A0814" w:rsidRDefault="001A0814" w14:paraId="44A7410C" wp14:textId="77777777">
      <w:pPr>
        <w:pStyle w:val="HinweiseFuerStudierende"/>
      </w:pPr>
      <w:r>
        <w:t>Beschreibung der Rolle der einzelnen Gruppenmitglieder im Projekt</w:t>
      </w:r>
    </w:p>
    <w:p xmlns:wp14="http://schemas.microsoft.com/office/word/2010/wordml" w:rsidR="0097694D" w:rsidP="00D75356" w:rsidRDefault="0058740A" w14:paraId="19A852B8" wp14:textId="77777777">
      <w:pPr>
        <w:pStyle w:val="berschrift1"/>
      </w:pPr>
      <w:r>
        <w:br w:type="page"/>
      </w:r>
      <w:bookmarkStart w:name="_Toc336946837" w:id="13"/>
      <w:r w:rsidR="0097694D">
        <w:lastRenderedPageBreak/>
        <w:t>Anhang</w:t>
      </w:r>
      <w:bookmarkEnd w:id="13"/>
    </w:p>
    <w:p xmlns:wp14="http://schemas.microsoft.com/office/word/2010/wordml" w:rsidRPr="00F97725" w:rsidR="00F97725" w:rsidP="00F97725" w:rsidRDefault="00F97725" w14:paraId="370FBBAF" wp14:textId="77777777">
      <w:r w:rsidRPr="00F97725">
        <w:rPr>
          <w:highlight w:val="yellow"/>
        </w:rPr>
        <w:t>Mario</w:t>
      </w:r>
    </w:p>
    <w:p xmlns:wp14="http://schemas.microsoft.com/office/word/2010/wordml" w:rsidR="00023A0F" w:rsidP="008E745C" w:rsidRDefault="00023A0F" w14:paraId="0596B320" wp14:textId="77777777">
      <w:pPr>
        <w:pStyle w:val="HinweiseFuerStudierende"/>
      </w:pPr>
      <w:r w:rsidRPr="00023A0F">
        <w:t xml:space="preserve">Der Anhang besteht aus einer Sammlung ergänzender Angaben wie z. B. </w:t>
      </w:r>
      <w:r w:rsidR="008E745C">
        <w:t xml:space="preserve">Interview-Transkripte, </w:t>
      </w:r>
      <w:r w:rsidRPr="00023A0F">
        <w:t>Abbildungen und Diagramme. Es handelt sich dabei um Angaben/Dokumente, die bei der Arbeitserstellung relevant waren, die aber nicht zum Hauptbestandteil der Arbeit gehören. Der Leser soll fakultativ auf die einzelnen Inhalte des Anhangs zugreifen können. Die Arbeit muss aber auch ohne den Anhang für den Leser eine vollständige Einheit bilden. Zudem ist ein separates Inhaltsverzeichnis für den Anhang zu erstellen.</w:t>
      </w:r>
    </w:p>
    <w:p xmlns:wp14="http://schemas.microsoft.com/office/word/2010/wordml" w:rsidR="008E745C" w:rsidP="008E745C" w:rsidRDefault="008E745C" w14:paraId="2946DB82" wp14:textId="77777777"/>
    <w:p xmlns:wp14="http://schemas.microsoft.com/office/word/2010/wordml" w:rsidR="008E745C" w:rsidP="008E745C" w:rsidRDefault="008E745C" w14:paraId="5997CC1D" wp14:textId="77777777"/>
    <w:p xmlns:wp14="http://schemas.microsoft.com/office/word/2010/wordml" w:rsidRPr="008E745C" w:rsidR="008E745C" w:rsidP="008E745C" w:rsidRDefault="008E745C" w14:paraId="110FFD37" wp14:textId="77777777"/>
    <w:p xmlns:wp14="http://schemas.microsoft.com/office/word/2010/wordml" w:rsidR="008E745C" w:rsidP="008E745C" w:rsidRDefault="008E745C" w14:paraId="01C66831" wp14:textId="77777777">
      <w:r w:rsidRPr="005821EF">
        <w:t>«</w:t>
      </w:r>
      <w:r w:rsidR="00F93C27">
        <w:t xml:space="preserve">Unsere Gruppe erklärt </w:t>
      </w:r>
      <w:r w:rsidRPr="005821EF">
        <w:t xml:space="preserve">hiermit, dass </w:t>
      </w:r>
      <w:r w:rsidR="00F93C27">
        <w:t xml:space="preserve">sie </w:t>
      </w:r>
      <w:r w:rsidRPr="005821EF">
        <w:t xml:space="preserve">die vorliegende Arbeit eigenständig und ohne unerlaubte fremde Hilfe erstellt </w:t>
      </w:r>
      <w:r w:rsidR="00F93C27">
        <w:t xml:space="preserve">hat sowie </w:t>
      </w:r>
      <w:r w:rsidRPr="005821EF">
        <w:t>dass alle Quellen, Hilfsmittel und Internetseiten wahrheitsgetreu verwende</w:t>
      </w:r>
      <w:r w:rsidR="00F93C27">
        <w:t>t wurden und belegt sind.»</w:t>
      </w:r>
    </w:p>
    <w:p xmlns:wp14="http://schemas.microsoft.com/office/word/2010/wordml" w:rsidR="00F93C27" w:rsidP="008E745C" w:rsidRDefault="00F93C27" w14:paraId="6B699379" wp14:textId="77777777"/>
    <w:p xmlns:wp14="http://schemas.microsoft.com/office/word/2010/wordml" w:rsidRPr="00023A0F" w:rsidR="00F93C27" w:rsidP="008E745C" w:rsidRDefault="00F93C27" w14:paraId="5CB7CAD6" wp14:textId="77777777">
      <w:r>
        <w:t>UNTERSCHRIFTEN DER GRUPPENMITGLIEDER</w:t>
      </w:r>
    </w:p>
    <w:sectPr w:rsidRPr="00023A0F" w:rsidR="00F93C27" w:rsidSect="00920A26">
      <w:pgSz w:w="11906" w:h="16838" w:orient="portrait"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1419" w:rsidP="00D75356" w:rsidRDefault="00391419" w14:paraId="3FE9F23F" wp14:textId="77777777">
      <w:r>
        <w:separator/>
      </w:r>
    </w:p>
    <w:p xmlns:wp14="http://schemas.microsoft.com/office/word/2010/wordml" w:rsidR="00391419" w:rsidP="00D75356" w:rsidRDefault="00391419" w14:paraId="1F72F646" wp14:textId="77777777"/>
  </w:endnote>
  <w:endnote w:type="continuationSeparator" w:id="0">
    <w:p xmlns:wp14="http://schemas.microsoft.com/office/word/2010/wordml" w:rsidR="00391419" w:rsidP="00D75356" w:rsidRDefault="00391419" w14:paraId="08CE6F91" wp14:textId="77777777">
      <w:r>
        <w:continuationSeparator/>
      </w:r>
    </w:p>
    <w:p xmlns:wp14="http://schemas.microsoft.com/office/word/2010/wordml" w:rsidR="00391419" w:rsidP="00D75356" w:rsidRDefault="00391419" w14:paraId="61CDCEAD"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1419" w:rsidP="00D75356" w:rsidRDefault="00391419" w14:paraId="6BB9E253" wp14:textId="77777777">
      <w:r>
        <w:separator/>
      </w:r>
    </w:p>
    <w:p xmlns:wp14="http://schemas.microsoft.com/office/word/2010/wordml" w:rsidR="00391419" w:rsidP="00D75356" w:rsidRDefault="00391419" w14:paraId="23DE523C" wp14:textId="77777777"/>
  </w:footnote>
  <w:footnote w:type="continuationSeparator" w:id="0">
    <w:p xmlns:wp14="http://schemas.microsoft.com/office/word/2010/wordml" w:rsidR="00391419" w:rsidP="00D75356" w:rsidRDefault="00391419" w14:paraId="52E56223" wp14:textId="77777777">
      <w:r>
        <w:continuationSeparator/>
      </w:r>
    </w:p>
    <w:p xmlns:wp14="http://schemas.microsoft.com/office/word/2010/wordml" w:rsidR="00391419" w:rsidP="00D75356" w:rsidRDefault="00391419" w14:paraId="07547A01"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920A26" w:rsidR="00124480" w:rsidP="00FE06B6" w:rsidRDefault="00124480" w14:paraId="55A6F267" wp14:textId="77777777">
    <w:pPr>
      <w:pStyle w:val="Kopfzeile"/>
      <w:pBdr>
        <w:bottom w:val="single" w:color="auto" w:sz="4" w:space="1"/>
      </w:pBdr>
      <w:tabs>
        <w:tab w:val="clear" w:pos="9072"/>
        <w:tab w:val="right" w:pos="8789"/>
      </w:tabs>
    </w:pPr>
    <w:r w:rsidRPr="00920A26">
      <w:t>Titel der Arbeit</w:t>
    </w:r>
    <w:r w:rsidRPr="00920A26">
      <w:tab/>
    </w:r>
    <w:r w:rsidRPr="00920A26">
      <w:tab/>
    </w:r>
    <w:r w:rsidRPr="00920A26">
      <w:fldChar w:fldCharType="begin"/>
    </w:r>
    <w:r w:rsidRPr="00920A26">
      <w:instrText xml:space="preserve"> PAGE </w:instrText>
    </w:r>
    <w:r w:rsidRPr="00920A26">
      <w:fldChar w:fldCharType="separate"/>
    </w:r>
    <w:r w:rsidR="008B608E">
      <w:rPr>
        <w:noProof/>
      </w:rPr>
      <w:t>6</w:t>
    </w:r>
    <w:r w:rsidRPr="00920A2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32AB5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5104DF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DE6D0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B4824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F09E3A"/>
    <w:lvl w:ilvl="0">
      <w:start w:val="1"/>
      <w:numFmt w:val="bullet"/>
      <w:pStyle w:val="Aufzhlungszeich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5049BC2"/>
    <w:lvl w:ilvl="0">
      <w:start w:val="1"/>
      <w:numFmt w:val="bullet"/>
      <w:pStyle w:val="Aufzhlungszeich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E12D610"/>
    <w:lvl w:ilvl="0">
      <w:start w:val="1"/>
      <w:numFmt w:val="bullet"/>
      <w:pStyle w:val="Aufzhlungszeich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44C6AC2"/>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D08AD30"/>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0BF2931E"/>
    <w:lvl w:ilvl="0">
      <w:start w:val="1"/>
      <w:numFmt w:val="bullet"/>
      <w:pStyle w:val="Aufzhlungszeichen"/>
      <w:lvlText w:val=""/>
      <w:lvlJc w:val="left"/>
      <w:pPr>
        <w:tabs>
          <w:tab w:val="num" w:pos="360"/>
        </w:tabs>
        <w:ind w:left="360" w:hanging="360"/>
      </w:pPr>
      <w:rPr>
        <w:rFonts w:hint="default" w:ascii="Symbol" w:hAnsi="Symbol"/>
      </w:rPr>
    </w:lvl>
  </w:abstractNum>
  <w:abstractNum w:abstractNumId="10" w15:restartNumberingAfterBreak="0">
    <w:nsid w:val="0B043995"/>
    <w:multiLevelType w:val="multilevel"/>
    <w:tmpl w:val="A890131E"/>
    <w:numStyleLink w:val="FormatvorlageAufgezhlt"/>
  </w:abstractNum>
  <w:abstractNum w:abstractNumId="11" w15:restartNumberingAfterBreak="0">
    <w:nsid w:val="18BD2FBF"/>
    <w:multiLevelType w:val="multilevel"/>
    <w:tmpl w:val="A890131E"/>
    <w:numStyleLink w:val="FormatvorlageAufgezhlt"/>
  </w:abstractNum>
  <w:abstractNum w:abstractNumId="12" w15:restartNumberingAfterBreak="0">
    <w:nsid w:val="250D291B"/>
    <w:multiLevelType w:val="multilevel"/>
    <w:tmpl w:val="C8505F3C"/>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6D7344E"/>
    <w:multiLevelType w:val="hybridMultilevel"/>
    <w:tmpl w:val="517A3DCE"/>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4" w15:restartNumberingAfterBreak="0">
    <w:nsid w:val="31BA6A98"/>
    <w:multiLevelType w:val="multilevel"/>
    <w:tmpl w:val="A890131E"/>
    <w:numStyleLink w:val="FormatvorlageAufgezhlt"/>
  </w:abstractNum>
  <w:abstractNum w:abstractNumId="15" w15:restartNumberingAfterBreak="0">
    <w:nsid w:val="3D5A77D7"/>
    <w:multiLevelType w:val="multilevel"/>
    <w:tmpl w:val="11648F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D8C5E36"/>
    <w:multiLevelType w:val="multilevel"/>
    <w:tmpl w:val="A890131E"/>
    <w:styleLink w:val="FormatvorlageAufgezhlt"/>
    <w:lvl w:ilvl="0">
      <w:start w:val="3"/>
      <w:numFmt w:val="bullet"/>
      <w:lvlText w:val="-"/>
      <w:lvlJc w:val="left"/>
      <w:pPr>
        <w:tabs>
          <w:tab w:val="num" w:pos="1097"/>
        </w:tabs>
        <w:ind w:left="1097" w:hanging="170"/>
      </w:pPr>
      <w:rPr>
        <w:rFonts w:hint="default" w:ascii="Arial" w:hAnsi="Arial"/>
        <w:sz w:val="22"/>
      </w:rPr>
    </w:lvl>
    <w:lvl w:ilvl="1">
      <w:start w:val="1"/>
      <w:numFmt w:val="bullet"/>
      <w:lvlText w:val="o"/>
      <w:lvlJc w:val="left"/>
      <w:pPr>
        <w:tabs>
          <w:tab w:val="num" w:pos="2007"/>
        </w:tabs>
        <w:ind w:left="2007" w:hanging="360"/>
      </w:pPr>
      <w:rPr>
        <w:rFonts w:hint="default" w:ascii="Courier New" w:hAnsi="Courier New" w:cs="Courier New"/>
      </w:rPr>
    </w:lvl>
    <w:lvl w:ilvl="2">
      <w:start w:val="1"/>
      <w:numFmt w:val="bullet"/>
      <w:lvlText w:val=""/>
      <w:lvlJc w:val="left"/>
      <w:pPr>
        <w:tabs>
          <w:tab w:val="num" w:pos="2727"/>
        </w:tabs>
        <w:ind w:left="2727" w:hanging="360"/>
      </w:pPr>
      <w:rPr>
        <w:rFonts w:hint="default" w:ascii="Wingdings" w:hAnsi="Wingdings"/>
      </w:rPr>
    </w:lvl>
    <w:lvl w:ilvl="3">
      <w:start w:val="1"/>
      <w:numFmt w:val="bullet"/>
      <w:lvlText w:val=""/>
      <w:lvlJc w:val="left"/>
      <w:pPr>
        <w:tabs>
          <w:tab w:val="num" w:pos="3447"/>
        </w:tabs>
        <w:ind w:left="3447" w:hanging="360"/>
      </w:pPr>
      <w:rPr>
        <w:rFonts w:hint="default" w:ascii="Symbol" w:hAnsi="Symbol"/>
      </w:rPr>
    </w:lvl>
    <w:lvl w:ilvl="4">
      <w:start w:val="1"/>
      <w:numFmt w:val="bullet"/>
      <w:lvlText w:val="o"/>
      <w:lvlJc w:val="left"/>
      <w:pPr>
        <w:tabs>
          <w:tab w:val="num" w:pos="4167"/>
        </w:tabs>
        <w:ind w:left="4167" w:hanging="360"/>
      </w:pPr>
      <w:rPr>
        <w:rFonts w:hint="default" w:ascii="Courier New" w:hAnsi="Courier New" w:cs="Courier New"/>
      </w:rPr>
    </w:lvl>
    <w:lvl w:ilvl="5">
      <w:start w:val="1"/>
      <w:numFmt w:val="bullet"/>
      <w:lvlText w:val=""/>
      <w:lvlJc w:val="left"/>
      <w:pPr>
        <w:tabs>
          <w:tab w:val="num" w:pos="4887"/>
        </w:tabs>
        <w:ind w:left="4887" w:hanging="360"/>
      </w:pPr>
      <w:rPr>
        <w:rFonts w:hint="default" w:ascii="Wingdings" w:hAnsi="Wingdings"/>
      </w:rPr>
    </w:lvl>
    <w:lvl w:ilvl="6">
      <w:start w:val="1"/>
      <w:numFmt w:val="bullet"/>
      <w:lvlText w:val=""/>
      <w:lvlJc w:val="left"/>
      <w:pPr>
        <w:tabs>
          <w:tab w:val="num" w:pos="5607"/>
        </w:tabs>
        <w:ind w:left="5607" w:hanging="360"/>
      </w:pPr>
      <w:rPr>
        <w:rFonts w:hint="default" w:ascii="Symbol" w:hAnsi="Symbol"/>
      </w:rPr>
    </w:lvl>
    <w:lvl w:ilvl="7">
      <w:start w:val="1"/>
      <w:numFmt w:val="bullet"/>
      <w:lvlText w:val="o"/>
      <w:lvlJc w:val="left"/>
      <w:pPr>
        <w:tabs>
          <w:tab w:val="num" w:pos="6327"/>
        </w:tabs>
        <w:ind w:left="6327" w:hanging="360"/>
      </w:pPr>
      <w:rPr>
        <w:rFonts w:hint="default" w:ascii="Courier New" w:hAnsi="Courier New" w:cs="Courier New"/>
      </w:rPr>
    </w:lvl>
    <w:lvl w:ilvl="8">
      <w:start w:val="1"/>
      <w:numFmt w:val="bullet"/>
      <w:lvlText w:val=""/>
      <w:lvlJc w:val="left"/>
      <w:pPr>
        <w:tabs>
          <w:tab w:val="num" w:pos="7047"/>
        </w:tabs>
        <w:ind w:left="7047" w:hanging="360"/>
      </w:pPr>
      <w:rPr>
        <w:rFonts w:hint="default" w:ascii="Wingdings" w:hAnsi="Wingdings"/>
      </w:rPr>
    </w:lvl>
  </w:abstractNum>
  <w:abstractNum w:abstractNumId="17" w15:restartNumberingAfterBreak="0">
    <w:nsid w:val="41A75BF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6C0691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2E356A"/>
    <w:multiLevelType w:val="multilevel"/>
    <w:tmpl w:val="11648F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2083554"/>
    <w:multiLevelType w:val="multilevel"/>
    <w:tmpl w:val="A890131E"/>
    <w:numStyleLink w:val="FormatvorlageAufgezhlt"/>
  </w:abstractNum>
  <w:abstractNum w:abstractNumId="21" w15:restartNumberingAfterBreak="0">
    <w:nsid w:val="5F4345D9"/>
    <w:multiLevelType w:val="multilevel"/>
    <w:tmpl w:val="A890131E"/>
    <w:numStyleLink w:val="FormatvorlageAufgezhlt"/>
  </w:abstractNum>
  <w:abstractNum w:abstractNumId="22" w15:restartNumberingAfterBreak="0">
    <w:nsid w:val="68BB0BB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EAE5C9D"/>
    <w:multiLevelType w:val="multilevel"/>
    <w:tmpl w:val="11648F7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15:restartNumberingAfterBreak="0">
    <w:nsid w:val="733807D5"/>
    <w:multiLevelType w:val="multilevel"/>
    <w:tmpl w:val="A890131E"/>
    <w:numStyleLink w:val="FormatvorlageAufgezhlt"/>
  </w:abstractNum>
  <w:abstractNum w:abstractNumId="25" w15:restartNumberingAfterBreak="0">
    <w:nsid w:val="73B95165"/>
    <w:multiLevelType w:val="hybridMultilevel"/>
    <w:tmpl w:val="C996237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7"/>
  </w:num>
  <w:num w:numId="13">
    <w:abstractNumId w:val="12"/>
  </w:num>
  <w:num w:numId="14">
    <w:abstractNumId w:val="23"/>
  </w:num>
  <w:num w:numId="15">
    <w:abstractNumId w:val="15"/>
  </w:num>
  <w:num w:numId="16">
    <w:abstractNumId w:val="18"/>
  </w:num>
  <w:num w:numId="17">
    <w:abstractNumId w:val="16"/>
  </w:num>
  <w:num w:numId="18">
    <w:abstractNumId w:val="21"/>
  </w:num>
  <w:num w:numId="19">
    <w:abstractNumId w:val="20"/>
  </w:num>
  <w:num w:numId="20">
    <w:abstractNumId w:val="11"/>
  </w:num>
  <w:num w:numId="21">
    <w:abstractNumId w:val="24"/>
  </w:num>
  <w:num w:numId="22">
    <w:abstractNumId w:val="14"/>
  </w:num>
  <w:num w:numId="23">
    <w:abstractNumId w:val="10"/>
  </w:num>
  <w:num w:numId="24">
    <w:abstractNumId w:val="19"/>
  </w:num>
  <w:num w:numId="25">
    <w:abstractNumId w:val="25"/>
  </w:num>
  <w:num w:numId="26">
    <w:abstractNumId w:val="13"/>
  </w:num>
  <w:num w:numId="27">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5F"/>
    <w:rsid w:val="0001645F"/>
    <w:rsid w:val="00023A0F"/>
    <w:rsid w:val="0011399A"/>
    <w:rsid w:val="00124480"/>
    <w:rsid w:val="00124CC8"/>
    <w:rsid w:val="00146998"/>
    <w:rsid w:val="00153AA7"/>
    <w:rsid w:val="001708D2"/>
    <w:rsid w:val="0017253A"/>
    <w:rsid w:val="001A0814"/>
    <w:rsid w:val="001B0200"/>
    <w:rsid w:val="00211DF7"/>
    <w:rsid w:val="00220A12"/>
    <w:rsid w:val="00286BE8"/>
    <w:rsid w:val="0033276A"/>
    <w:rsid w:val="00391419"/>
    <w:rsid w:val="003B63D5"/>
    <w:rsid w:val="003C1019"/>
    <w:rsid w:val="003D5002"/>
    <w:rsid w:val="004546C8"/>
    <w:rsid w:val="00457D0D"/>
    <w:rsid w:val="004714C0"/>
    <w:rsid w:val="0048278A"/>
    <w:rsid w:val="004D0B60"/>
    <w:rsid w:val="004E4A98"/>
    <w:rsid w:val="0050309B"/>
    <w:rsid w:val="005429C3"/>
    <w:rsid w:val="0054595C"/>
    <w:rsid w:val="0058740A"/>
    <w:rsid w:val="005A5AEB"/>
    <w:rsid w:val="005D5831"/>
    <w:rsid w:val="006104B6"/>
    <w:rsid w:val="00632EFA"/>
    <w:rsid w:val="006841BF"/>
    <w:rsid w:val="006E0EB9"/>
    <w:rsid w:val="006F02A4"/>
    <w:rsid w:val="00723A7B"/>
    <w:rsid w:val="00736457"/>
    <w:rsid w:val="007957A6"/>
    <w:rsid w:val="007A2CFF"/>
    <w:rsid w:val="007B35B2"/>
    <w:rsid w:val="007C68BA"/>
    <w:rsid w:val="007E011C"/>
    <w:rsid w:val="007E1A64"/>
    <w:rsid w:val="00893B40"/>
    <w:rsid w:val="008B608E"/>
    <w:rsid w:val="008D6285"/>
    <w:rsid w:val="008E745C"/>
    <w:rsid w:val="00920A26"/>
    <w:rsid w:val="0093757B"/>
    <w:rsid w:val="009565DA"/>
    <w:rsid w:val="009746B1"/>
    <w:rsid w:val="0097694D"/>
    <w:rsid w:val="00A0230A"/>
    <w:rsid w:val="00A06341"/>
    <w:rsid w:val="00AA15E3"/>
    <w:rsid w:val="00AA313C"/>
    <w:rsid w:val="00AE501C"/>
    <w:rsid w:val="00AF4323"/>
    <w:rsid w:val="00B2054F"/>
    <w:rsid w:val="00B27ACB"/>
    <w:rsid w:val="00B3577F"/>
    <w:rsid w:val="00B37228"/>
    <w:rsid w:val="00B40DB2"/>
    <w:rsid w:val="00B61B6C"/>
    <w:rsid w:val="00BF1AAC"/>
    <w:rsid w:val="00C059FD"/>
    <w:rsid w:val="00C175B0"/>
    <w:rsid w:val="00C25D83"/>
    <w:rsid w:val="00C270D3"/>
    <w:rsid w:val="00C31B63"/>
    <w:rsid w:val="00C8747B"/>
    <w:rsid w:val="00C95A60"/>
    <w:rsid w:val="00CD1E73"/>
    <w:rsid w:val="00CE359C"/>
    <w:rsid w:val="00D03267"/>
    <w:rsid w:val="00D67E91"/>
    <w:rsid w:val="00D70EB4"/>
    <w:rsid w:val="00D75356"/>
    <w:rsid w:val="00D77157"/>
    <w:rsid w:val="00D77E7E"/>
    <w:rsid w:val="00D90600"/>
    <w:rsid w:val="00DB43CF"/>
    <w:rsid w:val="00DC2782"/>
    <w:rsid w:val="00DF1C52"/>
    <w:rsid w:val="00E01E29"/>
    <w:rsid w:val="00E50C8B"/>
    <w:rsid w:val="00E631AC"/>
    <w:rsid w:val="00ED7E28"/>
    <w:rsid w:val="00EE17F3"/>
    <w:rsid w:val="00EF1C65"/>
    <w:rsid w:val="00F20A13"/>
    <w:rsid w:val="00F93C27"/>
    <w:rsid w:val="00F97725"/>
    <w:rsid w:val="00FB34E5"/>
    <w:rsid w:val="00FC7326"/>
    <w:rsid w:val="00FE06B6"/>
    <w:rsid w:val="138FBB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238AE"/>
  <w15:docId w15:val="{90C0E18D-6841-4150-A880-276BC01E06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autoRedefine/>
    <w:qFormat/>
    <w:rsid w:val="006E0EB9"/>
    <w:pPr>
      <w:spacing w:before="120" w:line="324" w:lineRule="auto"/>
      <w:jc w:val="both"/>
    </w:pPr>
    <w:rPr>
      <w:rFonts w:ascii="Arial" w:hAnsi="Arial"/>
      <w:sz w:val="22"/>
      <w:szCs w:val="24"/>
      <w:lang w:val="de-DE"/>
    </w:rPr>
  </w:style>
  <w:style w:type="paragraph" w:styleId="berschrift1">
    <w:name w:val="heading 1"/>
    <w:basedOn w:val="Standard"/>
    <w:next w:val="Standard"/>
    <w:link w:val="berschrift1Zchn"/>
    <w:autoRedefine/>
    <w:qFormat/>
    <w:rsid w:val="00023A0F"/>
    <w:pPr>
      <w:keepNext/>
      <w:numPr>
        <w:numId w:val="14"/>
      </w:numPr>
      <w:spacing w:before="240" w:after="240"/>
      <w:outlineLvl w:val="0"/>
    </w:pPr>
    <w:rPr>
      <w:rFonts w:cs="Arial"/>
      <w:b/>
      <w:bCs/>
      <w:kern w:val="32"/>
      <w:sz w:val="32"/>
      <w:szCs w:val="32"/>
    </w:rPr>
  </w:style>
  <w:style w:type="paragraph" w:styleId="berschrift2">
    <w:name w:val="heading 2"/>
    <w:basedOn w:val="Standard"/>
    <w:next w:val="Standard"/>
    <w:autoRedefine/>
    <w:qFormat/>
    <w:rsid w:val="0054595C"/>
    <w:pPr>
      <w:keepNext/>
      <w:numPr>
        <w:ilvl w:val="1"/>
        <w:numId w:val="14"/>
      </w:numPr>
      <w:spacing w:after="120"/>
      <w:ind w:left="578" w:hanging="578"/>
      <w:outlineLvl w:val="1"/>
    </w:pPr>
    <w:rPr>
      <w:rFonts w:cs="Arial"/>
      <w:b/>
      <w:bCs/>
      <w:iCs/>
      <w:sz w:val="24"/>
      <w:szCs w:val="28"/>
    </w:rPr>
  </w:style>
  <w:style w:type="paragraph" w:styleId="berschrift3">
    <w:name w:val="heading 3"/>
    <w:basedOn w:val="Standard"/>
    <w:next w:val="Standard"/>
    <w:autoRedefine/>
    <w:qFormat/>
    <w:rsid w:val="0054595C"/>
    <w:pPr>
      <w:keepNext/>
      <w:numPr>
        <w:ilvl w:val="2"/>
        <w:numId w:val="14"/>
      </w:numPr>
      <w:spacing w:after="120"/>
      <w:outlineLvl w:val="2"/>
    </w:pPr>
    <w:rPr>
      <w:rFonts w:cs="Arial"/>
      <w:bCs/>
      <w:sz w:val="26"/>
      <w:szCs w:val="26"/>
    </w:rPr>
  </w:style>
  <w:style w:type="paragraph" w:styleId="berschrift4">
    <w:name w:val="heading 4"/>
    <w:basedOn w:val="Standard"/>
    <w:next w:val="Standard"/>
    <w:qFormat/>
    <w:rsid w:val="00D67E91"/>
    <w:pPr>
      <w:keepNext/>
      <w:numPr>
        <w:ilvl w:val="3"/>
        <w:numId w:val="1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D67E91"/>
    <w:pPr>
      <w:numPr>
        <w:ilvl w:val="4"/>
        <w:numId w:val="14"/>
      </w:numPr>
      <w:spacing w:before="240" w:after="60"/>
      <w:outlineLvl w:val="4"/>
    </w:pPr>
    <w:rPr>
      <w:b/>
      <w:bCs/>
      <w:i/>
      <w:iCs/>
      <w:sz w:val="26"/>
      <w:szCs w:val="26"/>
    </w:rPr>
  </w:style>
  <w:style w:type="paragraph" w:styleId="berschrift6">
    <w:name w:val="heading 6"/>
    <w:basedOn w:val="Standard"/>
    <w:next w:val="Standard"/>
    <w:qFormat/>
    <w:rsid w:val="00D67E91"/>
    <w:pPr>
      <w:numPr>
        <w:ilvl w:val="5"/>
        <w:numId w:val="14"/>
      </w:numPr>
      <w:spacing w:before="240" w:after="60"/>
      <w:outlineLvl w:val="5"/>
    </w:pPr>
    <w:rPr>
      <w:rFonts w:ascii="Times New Roman" w:hAnsi="Times New Roman"/>
      <w:b/>
      <w:bCs/>
      <w:szCs w:val="22"/>
    </w:rPr>
  </w:style>
  <w:style w:type="paragraph" w:styleId="berschrift7">
    <w:name w:val="heading 7"/>
    <w:basedOn w:val="Standard"/>
    <w:next w:val="Standard"/>
    <w:qFormat/>
    <w:rsid w:val="00D67E91"/>
    <w:pPr>
      <w:numPr>
        <w:ilvl w:val="6"/>
        <w:numId w:val="14"/>
      </w:numPr>
      <w:spacing w:before="240" w:after="60"/>
      <w:outlineLvl w:val="6"/>
    </w:pPr>
    <w:rPr>
      <w:rFonts w:ascii="Times New Roman" w:hAnsi="Times New Roman"/>
      <w:sz w:val="24"/>
    </w:rPr>
  </w:style>
  <w:style w:type="paragraph" w:styleId="berschrift8">
    <w:name w:val="heading 8"/>
    <w:basedOn w:val="Standard"/>
    <w:next w:val="Standard"/>
    <w:qFormat/>
    <w:rsid w:val="00D67E91"/>
    <w:pPr>
      <w:numPr>
        <w:ilvl w:val="7"/>
        <w:numId w:val="14"/>
      </w:numPr>
      <w:spacing w:before="240" w:after="60"/>
      <w:outlineLvl w:val="7"/>
    </w:pPr>
    <w:rPr>
      <w:rFonts w:ascii="Times New Roman" w:hAnsi="Times New Roman"/>
      <w:i/>
      <w:iCs/>
      <w:sz w:val="24"/>
    </w:rPr>
  </w:style>
  <w:style w:type="paragraph" w:styleId="berschrift9">
    <w:name w:val="heading 9"/>
    <w:basedOn w:val="Standard"/>
    <w:next w:val="Standard"/>
    <w:qFormat/>
    <w:rsid w:val="00D67E91"/>
    <w:pPr>
      <w:numPr>
        <w:ilvl w:val="8"/>
        <w:numId w:val="14"/>
      </w:num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zhlungszeichen">
    <w:name w:val="List Bullet"/>
    <w:basedOn w:val="Standard"/>
    <w:autoRedefine/>
    <w:rsid w:val="0011399A"/>
    <w:pPr>
      <w:numPr>
        <w:numId w:val="1"/>
      </w:numPr>
      <w:spacing w:before="0"/>
      <w:ind w:left="357" w:hanging="357"/>
    </w:pPr>
  </w:style>
  <w:style w:type="paragraph" w:styleId="Aufzhlungszeichen5">
    <w:name w:val="List Bullet 5"/>
    <w:basedOn w:val="Standard"/>
    <w:semiHidden/>
    <w:rsid w:val="007E011C"/>
    <w:pPr>
      <w:numPr>
        <w:numId w:val="5"/>
      </w:numPr>
    </w:pPr>
  </w:style>
  <w:style w:type="paragraph" w:styleId="Aufzhlungszeichen4">
    <w:name w:val="List Bullet 4"/>
    <w:basedOn w:val="Standard"/>
    <w:semiHidden/>
    <w:rsid w:val="007E011C"/>
    <w:pPr>
      <w:numPr>
        <w:numId w:val="4"/>
      </w:numPr>
    </w:pPr>
  </w:style>
  <w:style w:type="paragraph" w:styleId="Aufzhlungszeichen3">
    <w:name w:val="List Bullet 3"/>
    <w:basedOn w:val="Standard"/>
    <w:semiHidden/>
    <w:rsid w:val="007E011C"/>
    <w:pPr>
      <w:numPr>
        <w:numId w:val="3"/>
      </w:numPr>
    </w:pPr>
  </w:style>
  <w:style w:type="numbering" w:styleId="111111">
    <w:name w:val="Outline List 2"/>
    <w:basedOn w:val="KeineListe"/>
    <w:semiHidden/>
    <w:rsid w:val="007E011C"/>
    <w:pPr>
      <w:numPr>
        <w:numId w:val="11"/>
      </w:numPr>
    </w:pPr>
  </w:style>
  <w:style w:type="numbering" w:styleId="1ai">
    <w:name w:val="Outline List 1"/>
    <w:basedOn w:val="KeineListe"/>
    <w:semiHidden/>
    <w:rsid w:val="007E011C"/>
    <w:pPr>
      <w:numPr>
        <w:numId w:val="12"/>
      </w:numPr>
    </w:pPr>
  </w:style>
  <w:style w:type="paragraph" w:styleId="Anrede">
    <w:name w:val="Salutation"/>
    <w:basedOn w:val="Standard"/>
    <w:next w:val="Standard"/>
    <w:semiHidden/>
    <w:rsid w:val="007E011C"/>
  </w:style>
  <w:style w:type="numbering" w:styleId="ArtikelAbschnitt">
    <w:name w:val="Outline List 3"/>
    <w:basedOn w:val="KeineListe"/>
    <w:semiHidden/>
    <w:rsid w:val="007E011C"/>
    <w:pPr>
      <w:numPr>
        <w:numId w:val="13"/>
      </w:numPr>
    </w:pPr>
  </w:style>
  <w:style w:type="paragraph" w:styleId="Blocktext">
    <w:name w:val="Block Text"/>
    <w:basedOn w:val="Standard"/>
    <w:semiHidden/>
    <w:rsid w:val="007E011C"/>
    <w:pPr>
      <w:spacing w:after="120"/>
      <w:ind w:left="1440" w:right="1440"/>
    </w:pPr>
  </w:style>
  <w:style w:type="paragraph" w:styleId="E-Mail-Signatur">
    <w:name w:val="E-mail Signature"/>
    <w:basedOn w:val="Standard"/>
    <w:semiHidden/>
    <w:rsid w:val="007E011C"/>
  </w:style>
  <w:style w:type="paragraph" w:styleId="Fu-Endnotenberschrift">
    <w:name w:val="Note Heading"/>
    <w:basedOn w:val="Standard"/>
    <w:next w:val="Standard"/>
    <w:semiHidden/>
    <w:rsid w:val="007E011C"/>
  </w:style>
  <w:style w:type="paragraph" w:styleId="Gruformel">
    <w:name w:val="Closing"/>
    <w:basedOn w:val="Standard"/>
    <w:semiHidden/>
    <w:rsid w:val="007E011C"/>
    <w:pPr>
      <w:ind w:left="4252"/>
    </w:pPr>
  </w:style>
  <w:style w:type="character" w:styleId="Hervorhebung">
    <w:name w:val="Emphasis"/>
    <w:qFormat/>
    <w:rsid w:val="007E011C"/>
    <w:rPr>
      <w:i/>
      <w:iCs/>
    </w:rPr>
  </w:style>
  <w:style w:type="paragraph" w:styleId="HTMLAdresse">
    <w:name w:val="HTML Address"/>
    <w:basedOn w:val="Standard"/>
    <w:semiHidden/>
    <w:rsid w:val="007E011C"/>
    <w:rPr>
      <w:i/>
      <w:iCs/>
    </w:rPr>
  </w:style>
  <w:style w:type="character" w:styleId="HTMLAkronym">
    <w:name w:val="HTML Acronym"/>
    <w:basedOn w:val="Absatz-Standardschriftart"/>
    <w:semiHidden/>
    <w:rsid w:val="007E011C"/>
  </w:style>
  <w:style w:type="character" w:styleId="HTMLBeispiel">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Schreibmaschine">
    <w:name w:val="HTML Typewriter"/>
    <w:semiHidden/>
    <w:rsid w:val="007E011C"/>
    <w:rPr>
      <w:rFonts w:ascii="Courier New" w:hAnsi="Courier New" w:cs="Courier New"/>
      <w:sz w:val="20"/>
      <w:szCs w:val="20"/>
    </w:rPr>
  </w:style>
  <w:style w:type="character" w:styleId="HTMLTastatur">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Vorformatiert">
    <w:name w:val="HTML Preformatted"/>
    <w:basedOn w:val="Standard"/>
    <w:semiHidden/>
    <w:rsid w:val="007E011C"/>
    <w:rPr>
      <w:rFonts w:ascii="Courier New" w:hAnsi="Courier New" w:cs="Courier New"/>
      <w:sz w:val="20"/>
      <w:szCs w:val="20"/>
    </w:rPr>
  </w:style>
  <w:style w:type="character" w:styleId="HTMLZitat">
    <w:name w:val="HTML Cite"/>
    <w:semiHidden/>
    <w:rsid w:val="007E011C"/>
    <w:rPr>
      <w:i/>
      <w:iCs/>
    </w:rPr>
  </w:style>
  <w:style w:type="paragraph" w:styleId="Liste2">
    <w:name w:val="List 2"/>
    <w:basedOn w:val="Standard"/>
    <w:semiHidden/>
    <w:rsid w:val="007E011C"/>
    <w:pPr>
      <w:ind w:left="566" w:hanging="283"/>
    </w:pPr>
  </w:style>
  <w:style w:type="paragraph" w:styleId="Liste3">
    <w:name w:val="List 3"/>
    <w:basedOn w:val="Standard"/>
    <w:semiHidden/>
    <w:rsid w:val="007E011C"/>
    <w:pPr>
      <w:ind w:left="849" w:hanging="283"/>
    </w:pPr>
  </w:style>
  <w:style w:type="paragraph" w:styleId="Liste4">
    <w:name w:val="List 4"/>
    <w:basedOn w:val="Standard"/>
    <w:semiHidden/>
    <w:rsid w:val="007E011C"/>
    <w:pPr>
      <w:ind w:left="1132" w:hanging="283"/>
    </w:pPr>
  </w:style>
  <w:style w:type="paragraph" w:styleId="Liste5">
    <w:name w:val="List 5"/>
    <w:basedOn w:val="Standard"/>
    <w:semiHidden/>
    <w:rsid w:val="007E011C"/>
    <w:pPr>
      <w:ind w:left="1415" w:hanging="283"/>
    </w:pPr>
  </w:style>
  <w:style w:type="paragraph" w:styleId="Listenfortsetzung">
    <w:name w:val="List Continue"/>
    <w:basedOn w:val="Standard"/>
    <w:semiHidden/>
    <w:rsid w:val="007E011C"/>
    <w:pPr>
      <w:spacing w:after="120"/>
      <w:ind w:left="283"/>
    </w:pPr>
  </w:style>
  <w:style w:type="paragraph" w:styleId="Listenfortsetzung2">
    <w:name w:val="List Continue 2"/>
    <w:basedOn w:val="Standard"/>
    <w:semiHidden/>
    <w:rsid w:val="007E011C"/>
    <w:pPr>
      <w:spacing w:after="120"/>
      <w:ind w:left="566"/>
    </w:pPr>
  </w:style>
  <w:style w:type="paragraph" w:styleId="Listenfortsetzung3">
    <w:name w:val="List Continue 3"/>
    <w:basedOn w:val="Standard"/>
    <w:semiHidden/>
    <w:rsid w:val="007E011C"/>
    <w:pPr>
      <w:spacing w:after="120"/>
      <w:ind w:left="849"/>
    </w:pPr>
  </w:style>
  <w:style w:type="paragraph" w:styleId="Listenfortsetzung4">
    <w:name w:val="List Continue 4"/>
    <w:basedOn w:val="Standard"/>
    <w:semiHidden/>
    <w:rsid w:val="007E011C"/>
    <w:pPr>
      <w:spacing w:after="120"/>
      <w:ind w:left="1132"/>
    </w:pPr>
  </w:style>
  <w:style w:type="paragraph" w:styleId="Listenfortsetzung5">
    <w:name w:val="List Continue 5"/>
    <w:basedOn w:val="Standard"/>
    <w:semiHidden/>
    <w:rsid w:val="007E011C"/>
    <w:pPr>
      <w:spacing w:after="120"/>
      <w:ind w:left="1415"/>
    </w:pPr>
  </w:style>
  <w:style w:type="paragraph" w:styleId="Listennummer3">
    <w:name w:val="List Number 3"/>
    <w:basedOn w:val="Standard"/>
    <w:semiHidden/>
    <w:rsid w:val="007E011C"/>
    <w:pPr>
      <w:numPr>
        <w:numId w:val="8"/>
      </w:numPr>
    </w:pPr>
  </w:style>
  <w:style w:type="paragraph" w:styleId="Listennummer4">
    <w:name w:val="List Number 4"/>
    <w:basedOn w:val="Standard"/>
    <w:semiHidden/>
    <w:rsid w:val="007E011C"/>
    <w:pPr>
      <w:numPr>
        <w:numId w:val="9"/>
      </w:numPr>
    </w:pPr>
  </w:style>
  <w:style w:type="paragraph" w:styleId="Listennummer5">
    <w:name w:val="List Number 5"/>
    <w:basedOn w:val="Standard"/>
    <w:semiHidden/>
    <w:rsid w:val="007E011C"/>
    <w:pPr>
      <w:numPr>
        <w:numId w:val="10"/>
      </w:numPr>
    </w:pPr>
  </w:style>
  <w:style w:type="paragraph" w:styleId="Nachrichtenkopf">
    <w:name w:val="Message Header"/>
    <w:basedOn w:val="Standard"/>
    <w:semiHidden/>
    <w:rsid w:val="007E011C"/>
    <w:pPr>
      <w:pBdr>
        <w:top w:val="single" w:color="auto" w:sz="6" w:space="1"/>
        <w:left w:val="single" w:color="auto" w:sz="6" w:space="1"/>
        <w:bottom w:val="single" w:color="auto" w:sz="6" w:space="1"/>
        <w:right w:val="single" w:color="auto" w:sz="6" w:space="1"/>
      </w:pBdr>
      <w:shd w:val="pct20" w:color="auto" w:fill="auto"/>
      <w:ind w:left="1134" w:hanging="1134"/>
    </w:pPr>
    <w:rPr>
      <w:rFonts w:cs="Arial"/>
      <w:sz w:val="24"/>
    </w:rPr>
  </w:style>
  <w:style w:type="paragraph" w:styleId="Standardeinzug">
    <w:name w:val="Normal Indent"/>
    <w:basedOn w:val="Standard"/>
    <w:semiHidden/>
    <w:rsid w:val="007E011C"/>
    <w:pPr>
      <w:ind w:left="708"/>
    </w:pPr>
  </w:style>
  <w:style w:type="paragraph" w:styleId="Umschlagabsenderadresse">
    <w:name w:val="envelope return"/>
    <w:basedOn w:val="Standard"/>
    <w:semiHidden/>
    <w:rsid w:val="007E011C"/>
    <w:rPr>
      <w:rFonts w:cs="Arial"/>
      <w:sz w:val="20"/>
      <w:szCs w:val="20"/>
    </w:rPr>
  </w:style>
  <w:style w:type="paragraph" w:styleId="Umschlagadresse">
    <w:name w:val="envelope address"/>
    <w:basedOn w:val="Standard"/>
    <w:semiHidden/>
    <w:rsid w:val="007E011C"/>
    <w:pPr>
      <w:framePr w:w="4320" w:h="2160" w:hSpace="141" w:wrap="auto" w:hAnchor="page" w:xAlign="center" w:yAlign="bottom" w:hRule="exact"/>
      <w:ind w:left="1"/>
    </w:pPr>
    <w:rPr>
      <w:rFonts w:cs="Arial"/>
      <w:sz w:val="24"/>
    </w:rPr>
  </w:style>
  <w:style w:type="paragraph" w:styleId="Unterschrift">
    <w:name w:val="Signature"/>
    <w:basedOn w:val="Standard"/>
    <w:semiHidden/>
    <w:rsid w:val="007E011C"/>
    <w:pPr>
      <w:ind w:left="4252"/>
    </w:pPr>
  </w:style>
  <w:style w:type="paragraph" w:styleId="Untertitel">
    <w:name w:val="Subtitle"/>
    <w:basedOn w:val="Standard"/>
    <w:qFormat/>
    <w:rsid w:val="007E011C"/>
    <w:pPr>
      <w:spacing w:after="60"/>
      <w:jc w:val="center"/>
      <w:outlineLvl w:val="1"/>
    </w:pPr>
    <w:rPr>
      <w:rFonts w:cs="Arial"/>
      <w:sz w:val="24"/>
    </w:rPr>
  </w:style>
  <w:style w:type="paragraph" w:styleId="Listennummer">
    <w:name w:val="List Number"/>
    <w:basedOn w:val="Standard"/>
    <w:rsid w:val="004D0B60"/>
    <w:pPr>
      <w:numPr>
        <w:numId w:val="6"/>
      </w:numPr>
    </w:pPr>
    <w:rPr>
      <w:szCs w:val="22"/>
    </w:rPr>
  </w:style>
  <w:style w:type="character" w:styleId="Fett">
    <w:name w:val="Strong"/>
    <w:qFormat/>
    <w:rsid w:val="00736457"/>
  </w:style>
  <w:style w:type="paragraph" w:styleId="Liste">
    <w:name w:val="List"/>
    <w:basedOn w:val="Standard"/>
    <w:semiHidden/>
    <w:rsid w:val="00736457"/>
    <w:pPr>
      <w:ind w:left="283" w:hanging="283"/>
    </w:pPr>
  </w:style>
  <w:style w:type="paragraph" w:styleId="NurText">
    <w:name w:val="Plain Text"/>
    <w:basedOn w:val="Standard"/>
    <w:semiHidden/>
    <w:rsid w:val="00736457"/>
    <w:rPr>
      <w:rFonts w:ascii="Courier New" w:hAnsi="Courier New" w:cs="Courier New"/>
      <w:sz w:val="20"/>
      <w:szCs w:val="20"/>
    </w:rPr>
  </w:style>
  <w:style w:type="paragraph" w:styleId="StandardWeb">
    <w:name w:val="Normal (Web)"/>
    <w:basedOn w:val="Standard"/>
    <w:semiHidden/>
    <w:rsid w:val="00736457"/>
    <w:rPr>
      <w:rFonts w:ascii="Times New Roman" w:hAnsi="Times New Roman"/>
      <w:sz w:val="24"/>
    </w:rPr>
  </w:style>
  <w:style w:type="table" w:styleId="TabelleEinfach2">
    <w:name w:val="Table Simple 2"/>
    <w:basedOn w:val="NormaleTabelle"/>
    <w:semiHidden/>
    <w:rsid w:val="0073645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infach3">
    <w:name w:val="Table Simple 3"/>
    <w:basedOn w:val="NormaleTabelle"/>
    <w:semiHidden/>
    <w:rsid w:val="00736457"/>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leFarbig1">
    <w:name w:val="Table Colorful 1"/>
    <w:basedOn w:val="NormaleTabelle"/>
    <w:semiHidden/>
    <w:rsid w:val="0073645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leFarbig2">
    <w:name w:val="Table Colorful 2"/>
    <w:basedOn w:val="NormaleTabelle"/>
    <w:semiHidden/>
    <w:rsid w:val="00736457"/>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leFarbig3">
    <w:name w:val="Table Colorful 3"/>
    <w:basedOn w:val="NormaleTabelle"/>
    <w:semiHidden/>
    <w:rsid w:val="00736457"/>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2">
    <w:name w:val="Table Classic 2"/>
    <w:basedOn w:val="NormaleTabelle"/>
    <w:semiHidden/>
    <w:rsid w:val="00736457"/>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semiHidden/>
    <w:rsid w:val="0073645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semiHidden/>
    <w:rsid w:val="00736457"/>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Liste2">
    <w:name w:val="Table List 2"/>
    <w:basedOn w:val="NormaleTabelle"/>
    <w:semiHidden/>
    <w:rsid w:val="0073645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semiHidden/>
    <w:rsid w:val="00736457"/>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eListe4">
    <w:name w:val="Table List 4"/>
    <w:basedOn w:val="NormaleTabelle"/>
    <w:semiHidden/>
    <w:rsid w:val="00736457"/>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semiHidden/>
    <w:rsid w:val="00736457"/>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semiHidden/>
    <w:rsid w:val="00736457"/>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semiHidden/>
    <w:rsid w:val="0073645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semiHidden/>
    <w:rsid w:val="0073645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Professionell">
    <w:name w:val="Table Professional"/>
    <w:basedOn w:val="NormaleTabelle"/>
    <w:semiHidden/>
    <w:rsid w:val="0073645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Raster1">
    <w:name w:val="Table Grid 1"/>
    <w:basedOn w:val="NormaleTabelle"/>
    <w:semiHidden/>
    <w:rsid w:val="0073645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eRaster2">
    <w:name w:val="Table Grid 2"/>
    <w:basedOn w:val="NormaleTabelle"/>
    <w:semiHidden/>
    <w:rsid w:val="00736457"/>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semiHidden/>
    <w:rsid w:val="00736457"/>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semiHidden/>
    <w:rsid w:val="00736457"/>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semiHidden/>
    <w:rsid w:val="00736457"/>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semiHidden/>
    <w:rsid w:val="00736457"/>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semiHidden/>
    <w:rsid w:val="00736457"/>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semiHidden/>
    <w:rsid w:val="00736457"/>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semiHidden/>
    <w:rsid w:val="00736457"/>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semiHidden/>
    <w:rsid w:val="00736457"/>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semiHidden/>
    <w:rsid w:val="00736457"/>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semiHidden/>
    <w:rsid w:val="00736457"/>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36457"/>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semiHidden/>
    <w:rsid w:val="0073645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ndesign">
    <w:name w:val="Table Theme"/>
    <w:basedOn w:val="NormaleTabelle"/>
    <w:semiHidden/>
    <w:rsid w:val="007364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krper">
    <w:name w:val="Body Text"/>
    <w:basedOn w:val="Standard"/>
    <w:semiHidden/>
    <w:rsid w:val="00736457"/>
    <w:pPr>
      <w:spacing w:after="120"/>
    </w:pPr>
  </w:style>
  <w:style w:type="paragraph" w:styleId="Textkrper2">
    <w:name w:val="Body Text 2"/>
    <w:basedOn w:val="Standard"/>
    <w:link w:val="Textkrper2Zchn"/>
    <w:semiHidden/>
    <w:rsid w:val="00736457"/>
    <w:pPr>
      <w:spacing w:after="120" w:line="480" w:lineRule="auto"/>
    </w:pPr>
  </w:style>
  <w:style w:type="paragraph" w:styleId="Textkrper3">
    <w:name w:val="Body Text 3"/>
    <w:basedOn w:val="Standard"/>
    <w:semiHidden/>
    <w:rsid w:val="00736457"/>
    <w:pPr>
      <w:spacing w:after="120"/>
    </w:pPr>
    <w:rPr>
      <w:sz w:val="16"/>
      <w:szCs w:val="16"/>
    </w:rPr>
  </w:style>
  <w:style w:type="paragraph" w:styleId="Textkrper-Einzug2">
    <w:name w:val="Body Text Indent 2"/>
    <w:basedOn w:val="Standard"/>
    <w:semiHidden/>
    <w:rsid w:val="00736457"/>
    <w:pPr>
      <w:spacing w:after="120" w:line="480" w:lineRule="auto"/>
      <w:ind w:left="283"/>
    </w:pPr>
  </w:style>
  <w:style w:type="paragraph" w:styleId="Textkrper-Einzug3">
    <w:name w:val="Body Text Indent 3"/>
    <w:basedOn w:val="Standard"/>
    <w:semiHidden/>
    <w:rsid w:val="00736457"/>
    <w:pPr>
      <w:spacing w:after="120"/>
      <w:ind w:left="283"/>
    </w:pPr>
    <w:rPr>
      <w:sz w:val="16"/>
      <w:szCs w:val="16"/>
    </w:rPr>
  </w:style>
  <w:style w:type="paragraph" w:styleId="Textkrper-Erstzeileneinzug">
    <w:name w:val="Body Text First Indent"/>
    <w:basedOn w:val="Textkrper"/>
    <w:semiHidden/>
    <w:rsid w:val="00736457"/>
    <w:pPr>
      <w:ind w:firstLine="210"/>
    </w:pPr>
  </w:style>
  <w:style w:type="paragraph" w:styleId="Textkrper-Zeileneinzug">
    <w:name w:val="Body Text Indent"/>
    <w:basedOn w:val="Standard"/>
    <w:semiHidden/>
    <w:rsid w:val="00736457"/>
    <w:pPr>
      <w:spacing w:after="120"/>
      <w:ind w:left="283"/>
    </w:pPr>
  </w:style>
  <w:style w:type="paragraph" w:styleId="Textkrper-Erstzeileneinzug2">
    <w:name w:val="Body Text First Indent 2"/>
    <w:basedOn w:val="Textkrper-Zeileneinzug"/>
    <w:semiHidden/>
    <w:rsid w:val="00736457"/>
    <w:pPr>
      <w:ind w:firstLine="210"/>
    </w:pPr>
  </w:style>
  <w:style w:type="paragraph" w:styleId="Titel">
    <w:name w:val="Title"/>
    <w:basedOn w:val="Standard"/>
    <w:qFormat/>
    <w:rsid w:val="00736457"/>
    <w:pPr>
      <w:spacing w:before="240" w:after="60"/>
      <w:jc w:val="center"/>
      <w:outlineLvl w:val="0"/>
    </w:pPr>
    <w:rPr>
      <w:rFonts w:cs="Arial"/>
      <w:b/>
      <w:bCs/>
      <w:kern w:val="28"/>
      <w:sz w:val="32"/>
      <w:szCs w:val="32"/>
    </w:rPr>
  </w:style>
  <w:style w:type="paragraph" w:styleId="TitelderArbeit" w:customStyle="1">
    <w:name w:val="Titel der Arbeit"/>
    <w:basedOn w:val="Standard"/>
    <w:next w:val="Standard"/>
    <w:rsid w:val="00E50C8B"/>
    <w:pPr>
      <w:spacing w:before="360" w:after="480"/>
    </w:pPr>
    <w:rPr>
      <w:b/>
      <w:sz w:val="48"/>
    </w:rPr>
  </w:style>
  <w:style w:type="paragraph" w:styleId="berschrift1ohneAufzhlung" w:customStyle="1">
    <w:name w:val="Überschrift 1 ohne Aufzählung"/>
    <w:basedOn w:val="berschrift1"/>
    <w:next w:val="Standard"/>
    <w:rsid w:val="00D67E91"/>
    <w:pPr>
      <w:numPr>
        <w:numId w:val="0"/>
      </w:numPr>
    </w:pPr>
  </w:style>
  <w:style w:type="paragraph" w:styleId="Verzeichnis1">
    <w:name w:val="toc 1"/>
    <w:aliases w:val="Inhaltsverzeichnis"/>
    <w:basedOn w:val="Standard"/>
    <w:next w:val="Standard"/>
    <w:autoRedefine/>
    <w:uiPriority w:val="39"/>
    <w:rsid w:val="00B40DB2"/>
    <w:pPr>
      <w:tabs>
        <w:tab w:val="left" w:pos="720"/>
        <w:tab w:val="right" w:leader="dot" w:pos="8777"/>
      </w:tabs>
      <w:spacing w:before="240" w:after="120"/>
      <w:jc w:val="left"/>
    </w:pPr>
    <w:rPr>
      <w:b/>
      <w:bCs/>
      <w:szCs w:val="20"/>
    </w:rPr>
  </w:style>
  <w:style w:type="paragraph" w:styleId="Verzeichnis2">
    <w:name w:val="toc 2"/>
    <w:basedOn w:val="Standard"/>
    <w:next w:val="Standard"/>
    <w:autoRedefine/>
    <w:uiPriority w:val="39"/>
    <w:rsid w:val="00B40DB2"/>
    <w:pPr>
      <w:tabs>
        <w:tab w:val="left" w:pos="720"/>
        <w:tab w:val="right" w:leader="dot" w:pos="8777"/>
      </w:tabs>
      <w:jc w:val="left"/>
    </w:pPr>
    <w:rPr>
      <w:i/>
      <w:iCs/>
      <w:szCs w:val="20"/>
    </w:rPr>
  </w:style>
  <w:style w:type="paragraph" w:styleId="Verzeichnis3">
    <w:name w:val="toc 3"/>
    <w:basedOn w:val="Standard"/>
    <w:next w:val="Standard"/>
    <w:autoRedefine/>
    <w:uiPriority w:val="39"/>
    <w:rsid w:val="00B40DB2"/>
    <w:pPr>
      <w:tabs>
        <w:tab w:val="left" w:pos="720"/>
        <w:tab w:val="right" w:leader="dot" w:pos="8777"/>
      </w:tabs>
      <w:spacing w:before="0"/>
      <w:jc w:val="left"/>
    </w:pPr>
    <w:rPr>
      <w:sz w:val="20"/>
      <w:szCs w:val="20"/>
    </w:rPr>
  </w:style>
  <w:style w:type="paragraph" w:styleId="Verzeichnis4">
    <w:name w:val="toc 4"/>
    <w:basedOn w:val="Standard"/>
    <w:next w:val="Standard"/>
    <w:autoRedefine/>
    <w:semiHidden/>
    <w:rsid w:val="00D67E91"/>
    <w:pPr>
      <w:spacing w:before="0"/>
      <w:ind w:left="660"/>
      <w:jc w:val="left"/>
    </w:pPr>
    <w:rPr>
      <w:rFonts w:ascii="Times New Roman" w:hAnsi="Times New Roman"/>
      <w:sz w:val="20"/>
      <w:szCs w:val="20"/>
    </w:rPr>
  </w:style>
  <w:style w:type="paragraph" w:styleId="Verzeichnis5">
    <w:name w:val="toc 5"/>
    <w:basedOn w:val="Standard"/>
    <w:next w:val="Standard"/>
    <w:autoRedefine/>
    <w:semiHidden/>
    <w:rsid w:val="00D67E91"/>
    <w:pPr>
      <w:spacing w:before="0"/>
      <w:ind w:left="880"/>
      <w:jc w:val="left"/>
    </w:pPr>
    <w:rPr>
      <w:rFonts w:ascii="Times New Roman" w:hAnsi="Times New Roman"/>
      <w:sz w:val="20"/>
      <w:szCs w:val="20"/>
    </w:rPr>
  </w:style>
  <w:style w:type="paragraph" w:styleId="Verzeichnis6">
    <w:name w:val="toc 6"/>
    <w:basedOn w:val="Standard"/>
    <w:next w:val="Standard"/>
    <w:autoRedefine/>
    <w:semiHidden/>
    <w:rsid w:val="00D67E91"/>
    <w:pPr>
      <w:spacing w:before="0"/>
      <w:ind w:left="1100"/>
      <w:jc w:val="left"/>
    </w:pPr>
    <w:rPr>
      <w:rFonts w:ascii="Times New Roman" w:hAnsi="Times New Roman"/>
      <w:sz w:val="20"/>
      <w:szCs w:val="20"/>
    </w:rPr>
  </w:style>
  <w:style w:type="paragraph" w:styleId="Verzeichnis7">
    <w:name w:val="toc 7"/>
    <w:basedOn w:val="Standard"/>
    <w:next w:val="Standard"/>
    <w:autoRedefine/>
    <w:semiHidden/>
    <w:rsid w:val="00D67E91"/>
    <w:pPr>
      <w:spacing w:before="0"/>
      <w:ind w:left="1320"/>
      <w:jc w:val="left"/>
    </w:pPr>
    <w:rPr>
      <w:rFonts w:ascii="Times New Roman" w:hAnsi="Times New Roman"/>
      <w:sz w:val="20"/>
      <w:szCs w:val="20"/>
    </w:rPr>
  </w:style>
  <w:style w:type="paragraph" w:styleId="Verzeichnis8">
    <w:name w:val="toc 8"/>
    <w:basedOn w:val="Standard"/>
    <w:next w:val="Standard"/>
    <w:autoRedefine/>
    <w:semiHidden/>
    <w:rsid w:val="00D67E91"/>
    <w:pPr>
      <w:spacing w:before="0"/>
      <w:ind w:left="1540"/>
      <w:jc w:val="left"/>
    </w:pPr>
    <w:rPr>
      <w:rFonts w:ascii="Times New Roman" w:hAnsi="Times New Roman"/>
      <w:sz w:val="20"/>
      <w:szCs w:val="20"/>
    </w:rPr>
  </w:style>
  <w:style w:type="paragraph" w:styleId="Verzeichnis9">
    <w:name w:val="toc 9"/>
    <w:basedOn w:val="Standard"/>
    <w:next w:val="Standard"/>
    <w:autoRedefine/>
    <w:semiHidden/>
    <w:rsid w:val="00D67E91"/>
    <w:pPr>
      <w:spacing w:before="0"/>
      <w:ind w:left="1760"/>
      <w:jc w:val="left"/>
    </w:pPr>
    <w:rPr>
      <w:rFonts w:ascii="Times New Roman" w:hAnsi="Times New Roman"/>
      <w:sz w:val="20"/>
      <w:szCs w:val="20"/>
    </w:rPr>
  </w:style>
  <w:style w:type="paragraph" w:styleId="Sprechblasentext">
    <w:name w:val="Balloon Text"/>
    <w:basedOn w:val="Standard"/>
    <w:semiHidden/>
    <w:rsid w:val="00D67E91"/>
    <w:rPr>
      <w:rFonts w:ascii="Tahoma" w:hAnsi="Tahoma" w:cs="Tahoma"/>
      <w:sz w:val="16"/>
      <w:szCs w:val="16"/>
    </w:rPr>
  </w:style>
  <w:style w:type="character" w:styleId="Hyperlink">
    <w:name w:val="Hyperlink"/>
    <w:uiPriority w:val="99"/>
    <w:rsid w:val="003B63D5"/>
    <w:rPr>
      <w:rFonts w:ascii="Arial" w:hAnsi="Arial"/>
      <w:color w:val="0000FF"/>
      <w:sz w:val="22"/>
      <w:u w:val="single"/>
    </w:rPr>
  </w:style>
  <w:style w:type="character" w:styleId="Textkrper2Zchn" w:customStyle="1">
    <w:name w:val="Textkörper 2 Zchn"/>
    <w:link w:val="Textkrper2"/>
    <w:rsid w:val="00DB43CF"/>
    <w:rPr>
      <w:rFonts w:ascii="Arial" w:hAnsi="Arial"/>
      <w:sz w:val="22"/>
      <w:szCs w:val="24"/>
      <w:lang w:val="de-CH" w:eastAsia="de-DE" w:bidi="ar-SA"/>
    </w:rPr>
  </w:style>
  <w:style w:type="paragraph" w:styleId="Kopfzeile">
    <w:name w:val="header"/>
    <w:basedOn w:val="Standard"/>
    <w:rsid w:val="00920A26"/>
    <w:pPr>
      <w:tabs>
        <w:tab w:val="center" w:pos="4536"/>
        <w:tab w:val="right" w:pos="9072"/>
      </w:tabs>
    </w:pPr>
    <w:rPr>
      <w:sz w:val="20"/>
    </w:rPr>
  </w:style>
  <w:style w:type="paragraph" w:styleId="Fuzeile">
    <w:name w:val="footer"/>
    <w:basedOn w:val="Standard"/>
    <w:rsid w:val="00920A26"/>
    <w:pPr>
      <w:tabs>
        <w:tab w:val="center" w:pos="4536"/>
        <w:tab w:val="right" w:pos="9072"/>
      </w:tabs>
    </w:pPr>
    <w:rPr>
      <w:sz w:val="20"/>
    </w:rPr>
  </w:style>
  <w:style w:type="paragraph" w:styleId="Literaturverzeichnis">
    <w:name w:val="Bibliography"/>
    <w:basedOn w:val="Textkrper"/>
    <w:rsid w:val="00023A0F"/>
    <w:pPr>
      <w:tabs>
        <w:tab w:val="left" w:pos="360"/>
      </w:tabs>
      <w:spacing w:before="60" w:after="60"/>
      <w:ind w:left="567" w:hanging="567"/>
    </w:pPr>
    <w:rPr>
      <w:szCs w:val="20"/>
    </w:rPr>
  </w:style>
  <w:style w:type="numbering" w:styleId="FormatvorlageAufgezhlt" w:customStyle="1">
    <w:name w:val="Formatvorlage Aufgezählt"/>
    <w:basedOn w:val="KeineListe"/>
    <w:rsid w:val="00023A0F"/>
    <w:pPr>
      <w:numPr>
        <w:numId w:val="17"/>
      </w:numPr>
    </w:pPr>
  </w:style>
  <w:style w:type="paragraph" w:styleId="Absatzeingerckt" w:customStyle="1">
    <w:name w:val="Absatz eingerückt"/>
    <w:basedOn w:val="Standard"/>
    <w:next w:val="Standard"/>
    <w:rsid w:val="00EF1C65"/>
    <w:pPr>
      <w:ind w:left="708"/>
    </w:pPr>
    <w:rPr>
      <w:i/>
    </w:rPr>
  </w:style>
  <w:style w:type="table" w:styleId="Tabellenraster">
    <w:name w:val="Table Grid"/>
    <w:basedOn w:val="Tabelle3D-Effekt2"/>
    <w:rsid w:val="00C175B0"/>
    <w:pPr>
      <w:spacing w:before="360"/>
      <w:jc w:val="center"/>
    </w:pPr>
    <w:rPr>
      <w:rFonts w:ascii="Arial" w:hAnsi="Arial"/>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solid" w:color="C0C0C0" w:fill="FFFFFF"/>
      <w:vAlign w:val="center"/>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top w:val="none" w:color="auto" w:sz="0" w:space="0"/>
          <w:bottom w:val="none" w:color="auto" w:sz="0" w:space="0"/>
          <w:right w:val="single" w:color="000000" w:sz="12" w:space="0"/>
          <w:tl2br w:val="none" w:color="auto" w:sz="0" w:space="0"/>
          <w:tr2bl w:val="none" w:color="auto" w:sz="0" w:space="0"/>
        </w:tcBorders>
      </w:tcPr>
    </w:tblStylePr>
    <w:tblStylePr w:type="lastCol">
      <w:tblPr/>
      <w:tcPr>
        <w:tcBorders>
          <w:left w:val="single" w:color="000000" w:sz="6" w:space="0"/>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neCell">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paragraph" w:styleId="Beschriftung">
    <w:name w:val="caption"/>
    <w:aliases w:val="Beschriftung Tabelle"/>
    <w:basedOn w:val="Standard"/>
    <w:next w:val="Standard"/>
    <w:autoRedefine/>
    <w:qFormat/>
    <w:rsid w:val="00C25D83"/>
    <w:pPr>
      <w:spacing w:after="120"/>
    </w:pPr>
    <w:rPr>
      <w:bCs/>
      <w:sz w:val="20"/>
      <w:szCs w:val="20"/>
    </w:rPr>
  </w:style>
  <w:style w:type="paragraph" w:styleId="BeschriftungTabellenundAbbildungen" w:customStyle="1">
    <w:name w:val="Beschriftung Tabellen und Abbildungen"/>
    <w:basedOn w:val="Beschriftung"/>
    <w:autoRedefine/>
    <w:rsid w:val="00C25D83"/>
    <w:pPr>
      <w:jc w:val="left"/>
    </w:pPr>
    <w:rPr>
      <w:bCs w:val="0"/>
    </w:rPr>
  </w:style>
  <w:style w:type="paragraph" w:styleId="Abbildungzentriert" w:customStyle="1">
    <w:name w:val="Abbildung zentriert"/>
    <w:basedOn w:val="Standard"/>
    <w:next w:val="Standard"/>
    <w:autoRedefine/>
    <w:rsid w:val="00124480"/>
    <w:pPr>
      <w:keepNext/>
      <w:spacing w:before="360" w:after="120"/>
      <w:jc w:val="left"/>
    </w:pPr>
  </w:style>
  <w:style w:type="paragraph" w:styleId="FormatvorlageVerzeichnis1" w:customStyle="1">
    <w:name w:val="Formatvorlage Verzeichnis 1"/>
    <w:aliases w:val="Inhaltsverzeichnis + Block"/>
    <w:basedOn w:val="Verzeichnis1"/>
    <w:autoRedefine/>
    <w:rsid w:val="005D5831"/>
  </w:style>
  <w:style w:type="paragraph" w:styleId="Abbildungsverzeichnis">
    <w:name w:val="table of figures"/>
    <w:basedOn w:val="Standard"/>
    <w:next w:val="Standard"/>
    <w:semiHidden/>
    <w:rsid w:val="00FC7326"/>
    <w:pPr>
      <w:ind w:left="440" w:hanging="440"/>
    </w:pPr>
  </w:style>
  <w:style w:type="paragraph" w:styleId="berschrift2ohneAufzhlung" w:customStyle="1">
    <w:name w:val="Überschrift 2 ohne Aufzählung"/>
    <w:basedOn w:val="berschrift2"/>
    <w:next w:val="Standard"/>
    <w:rsid w:val="00B2054F"/>
    <w:pPr>
      <w:numPr>
        <w:ilvl w:val="0"/>
        <w:numId w:val="0"/>
      </w:numPr>
    </w:pPr>
  </w:style>
  <w:style w:type="paragraph" w:styleId="HinweiseFuerStudierende" w:customStyle="1">
    <w:name w:val="HinweiseFuerStudierende"/>
    <w:basedOn w:val="Standard"/>
    <w:next w:val="Standard"/>
    <w:qFormat/>
    <w:rsid w:val="00D75356"/>
    <w:rPr>
      <w:rFonts w:asciiTheme="minorHAnsi" w:hAnsiTheme="minorHAnsi"/>
      <w:color w:val="365F91" w:themeColor="accent1" w:themeShade="BF"/>
      <w:sz w:val="24"/>
    </w:rPr>
  </w:style>
  <w:style w:type="table" w:styleId="Tabelle3D-Effekt2">
    <w:name w:val="Table 3D effects 2"/>
    <w:basedOn w:val="NormaleTabelle"/>
    <w:rsid w:val="001708D2"/>
    <w:pPr>
      <w:spacing w:before="12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berschrift1Zchn" w:customStyle="1">
    <w:name w:val="Überschrift 1 Zchn"/>
    <w:basedOn w:val="Absatz-Standardschriftart"/>
    <w:link w:val="berschrift1"/>
    <w:rsid w:val="0001645F"/>
    <w:rPr>
      <w:rFonts w:ascii="Arial" w:hAnsi="Arial" w:cs="Arial"/>
      <w:b/>
      <w:bCs/>
      <w:kern w:val="32"/>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33867">
      <w:bodyDiv w:val="1"/>
      <w:marLeft w:val="0"/>
      <w:marRight w:val="0"/>
      <w:marTop w:val="0"/>
      <w:marBottom w:val="0"/>
      <w:divBdr>
        <w:top w:val="none" w:sz="0" w:space="0" w:color="auto"/>
        <w:left w:val="none" w:sz="0" w:space="0" w:color="auto"/>
        <w:bottom w:val="none" w:sz="0" w:space="0" w:color="auto"/>
        <w:right w:val="none" w:sz="0" w:space="0" w:color="auto"/>
      </w:divBdr>
    </w:div>
    <w:div w:id="958073297">
      <w:bodyDiv w:val="1"/>
      <w:marLeft w:val="0"/>
      <w:marRight w:val="0"/>
      <w:marTop w:val="0"/>
      <w:marBottom w:val="0"/>
      <w:divBdr>
        <w:top w:val="none" w:sz="0" w:space="0" w:color="auto"/>
        <w:left w:val="none" w:sz="0" w:space="0" w:color="auto"/>
        <w:bottom w:val="none" w:sz="0" w:space="0" w:color="auto"/>
        <w:right w:val="none" w:sz="0" w:space="0" w:color="auto"/>
      </w:divBdr>
    </w:div>
    <w:div w:id="122467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07/relationships/diagramDrawing" Target="diagrams/drawing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diagramColors" Target="diagrams/colors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diagramQuickStyle" Target="diagrams/quickStyle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diagramLayout" Target="diagrams/layout1.xml" Id="rId10" /><Relationship Type="http://schemas.openxmlformats.org/officeDocument/2006/relationships/webSettings" Target="webSettings.xml" Id="rId4" /><Relationship Type="http://schemas.openxmlformats.org/officeDocument/2006/relationships/diagramData" Target="diagrams/data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Integrationsseminare\Moduldokumente\VorlageUndHinweise_zu_Bericht_Integrationssemina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08E221-2A8C-4809-B690-1033DFBF5BD2}" type="doc">
      <dgm:prSet loTypeId="urn:microsoft.com/office/officeart/2005/8/layout/orgChart1" loCatId="hierarchy" qsTypeId="urn:microsoft.com/office/officeart/2005/8/quickstyle/simple1" qsCatId="simple" csTypeId="urn:microsoft.com/office/officeart/2005/8/colors/accent1_2" csCatId="accent1"/>
      <dgm:spPr/>
    </dgm:pt>
    <dgm:pt modelId="{5C8978D1-4A10-4688-90BA-B5662C1FED74}">
      <dgm:prSet/>
      <dgm:spPr/>
      <dgm:t>
        <a:bodyPr/>
        <a:lstStyle/>
        <a:p>
          <a:pPr marR="0" algn="l" rtl="0"/>
          <a:r>
            <a:rPr lang="de-CH" b="0" i="0" u="none" strike="noStrike" baseline="0">
              <a:latin typeface="Calibri"/>
            </a:rPr>
            <a:t>Meier</a:t>
          </a:r>
          <a:endParaRPr lang="de-CH"/>
        </a:p>
      </dgm:t>
    </dgm:pt>
    <dgm:pt modelId="{9216B527-DD3D-49A8-9440-1D13BC332458}" type="parTrans" cxnId="{03EF519D-741D-49A6-9E31-0910C001FA29}">
      <dgm:prSet/>
      <dgm:spPr/>
    </dgm:pt>
    <dgm:pt modelId="{C51ABDD9-2D98-4C1B-8542-8009FF9A090C}" type="sibTrans" cxnId="{03EF519D-741D-49A6-9E31-0910C001FA29}">
      <dgm:prSet/>
      <dgm:spPr/>
    </dgm:pt>
    <dgm:pt modelId="{C759622C-2130-48AE-9FCA-02032E47AB3F}">
      <dgm:prSet/>
      <dgm:spPr/>
      <dgm:t>
        <a:bodyPr/>
        <a:lstStyle/>
        <a:p>
          <a:pPr marR="0" algn="l" rtl="0"/>
          <a:r>
            <a:rPr lang="de-CH" b="0" i="0" u="none" strike="noStrike" baseline="0">
              <a:latin typeface="Calibri"/>
            </a:rPr>
            <a:t>Müller</a:t>
          </a:r>
          <a:endParaRPr lang="de-CH"/>
        </a:p>
      </dgm:t>
    </dgm:pt>
    <dgm:pt modelId="{C19CAD86-0602-40E4-82BB-A466E8697C3F}" type="parTrans" cxnId="{FC969DA5-FE76-4162-85B6-C994CFFF2B56}">
      <dgm:prSet/>
      <dgm:spPr/>
    </dgm:pt>
    <dgm:pt modelId="{B7A5CD15-D444-4375-8BE0-1B7AADA615BA}" type="sibTrans" cxnId="{FC969DA5-FE76-4162-85B6-C994CFFF2B56}">
      <dgm:prSet/>
      <dgm:spPr/>
    </dgm:pt>
    <dgm:pt modelId="{31D73DD6-E5A1-45E0-A976-B30CCED9DDF1}">
      <dgm:prSet/>
      <dgm:spPr/>
      <dgm:t>
        <a:bodyPr/>
        <a:lstStyle/>
        <a:p>
          <a:pPr marR="0" algn="l" rtl="0"/>
          <a:r>
            <a:rPr lang="de-CH" b="0" i="0" u="none" strike="noStrike" baseline="0">
              <a:latin typeface="Calibri"/>
            </a:rPr>
            <a:t>Huber</a:t>
          </a:r>
          <a:endParaRPr lang="de-CH"/>
        </a:p>
      </dgm:t>
    </dgm:pt>
    <dgm:pt modelId="{25719748-C4AE-4C75-808B-D43E8AABB227}" type="parTrans" cxnId="{F96E7240-4C81-4418-931E-AD9DD551B2BE}">
      <dgm:prSet/>
      <dgm:spPr/>
    </dgm:pt>
    <dgm:pt modelId="{1898F45D-2E94-4643-BFA3-CB64993BA0C9}" type="sibTrans" cxnId="{F96E7240-4C81-4418-931E-AD9DD551B2BE}">
      <dgm:prSet/>
      <dgm:spPr/>
    </dgm:pt>
    <dgm:pt modelId="{229549B6-F5BE-4FD1-858E-4006483D14DA}">
      <dgm:prSet/>
      <dgm:spPr/>
      <dgm:t>
        <a:bodyPr/>
        <a:lstStyle/>
        <a:p>
          <a:pPr marR="0" algn="l" rtl="0"/>
          <a:r>
            <a:rPr lang="de-CH" b="0" i="0" u="none" strike="noStrike" baseline="0">
              <a:latin typeface="Calibri"/>
            </a:rPr>
            <a:t>Gruber</a:t>
          </a:r>
          <a:endParaRPr lang="de-CH"/>
        </a:p>
      </dgm:t>
    </dgm:pt>
    <dgm:pt modelId="{E4AF6382-24B1-4EF5-B3BC-6F35BAB85D89}" type="parTrans" cxnId="{61508BBD-DDDD-4217-8DA5-038A29230725}">
      <dgm:prSet/>
      <dgm:spPr/>
    </dgm:pt>
    <dgm:pt modelId="{9FC93AE8-446B-4D5F-8E92-C7044E23225D}" type="sibTrans" cxnId="{61508BBD-DDDD-4217-8DA5-038A29230725}">
      <dgm:prSet/>
      <dgm:spPr/>
    </dgm:pt>
    <dgm:pt modelId="{5190C344-45C9-4C8E-B3A2-2006308B868C}" type="pres">
      <dgm:prSet presAssocID="{0208E221-2A8C-4809-B690-1033DFBF5BD2}" presName="hierChild1" presStyleCnt="0">
        <dgm:presLayoutVars>
          <dgm:orgChart val="1"/>
          <dgm:chPref val="1"/>
          <dgm:dir/>
          <dgm:animOne val="branch"/>
          <dgm:animLvl val="lvl"/>
          <dgm:resizeHandles/>
        </dgm:presLayoutVars>
      </dgm:prSet>
      <dgm:spPr/>
    </dgm:pt>
    <dgm:pt modelId="{276C632F-70C3-4B94-B207-0A43944CE570}" type="pres">
      <dgm:prSet presAssocID="{5C8978D1-4A10-4688-90BA-B5662C1FED74}" presName="hierRoot1" presStyleCnt="0">
        <dgm:presLayoutVars>
          <dgm:hierBranch/>
        </dgm:presLayoutVars>
      </dgm:prSet>
      <dgm:spPr/>
    </dgm:pt>
    <dgm:pt modelId="{A6696C88-9FEE-4B8E-A0AD-1A63E3A2AC5C}" type="pres">
      <dgm:prSet presAssocID="{5C8978D1-4A10-4688-90BA-B5662C1FED74}" presName="rootComposite1" presStyleCnt="0"/>
      <dgm:spPr/>
    </dgm:pt>
    <dgm:pt modelId="{E57741AC-AD5A-462B-BB79-24DF7E1B7746}" type="pres">
      <dgm:prSet presAssocID="{5C8978D1-4A10-4688-90BA-B5662C1FED74}" presName="rootText1" presStyleLbl="node0" presStyleIdx="0" presStyleCnt="1">
        <dgm:presLayoutVars>
          <dgm:chPref val="3"/>
        </dgm:presLayoutVars>
      </dgm:prSet>
      <dgm:spPr/>
    </dgm:pt>
    <dgm:pt modelId="{29CF3509-51EA-464B-8F95-5DB765B905CB}" type="pres">
      <dgm:prSet presAssocID="{5C8978D1-4A10-4688-90BA-B5662C1FED74}" presName="rootConnector1" presStyleLbl="node1" presStyleIdx="0" presStyleCnt="0"/>
      <dgm:spPr/>
    </dgm:pt>
    <dgm:pt modelId="{11F0A255-2489-49AD-BF4B-BB45F78BFE0A}" type="pres">
      <dgm:prSet presAssocID="{5C8978D1-4A10-4688-90BA-B5662C1FED74}" presName="hierChild2" presStyleCnt="0"/>
      <dgm:spPr/>
    </dgm:pt>
    <dgm:pt modelId="{4E8B0F4E-F9F7-44D3-A3ED-6EDE15300BDB}" type="pres">
      <dgm:prSet presAssocID="{C19CAD86-0602-40E4-82BB-A466E8697C3F}" presName="Name35" presStyleLbl="parChTrans1D2" presStyleIdx="0" presStyleCnt="3"/>
      <dgm:spPr/>
    </dgm:pt>
    <dgm:pt modelId="{DF4ABCFA-5200-4F85-AC2D-71516EE07B0A}" type="pres">
      <dgm:prSet presAssocID="{C759622C-2130-48AE-9FCA-02032E47AB3F}" presName="hierRoot2" presStyleCnt="0">
        <dgm:presLayoutVars>
          <dgm:hierBranch/>
        </dgm:presLayoutVars>
      </dgm:prSet>
      <dgm:spPr/>
    </dgm:pt>
    <dgm:pt modelId="{9EF17FC8-DA86-47B8-8E65-D0F1E818DBBE}" type="pres">
      <dgm:prSet presAssocID="{C759622C-2130-48AE-9FCA-02032E47AB3F}" presName="rootComposite" presStyleCnt="0"/>
      <dgm:spPr/>
    </dgm:pt>
    <dgm:pt modelId="{75B9F516-DEE2-49F4-9DBE-7C97EF002261}" type="pres">
      <dgm:prSet presAssocID="{C759622C-2130-48AE-9FCA-02032E47AB3F}" presName="rootText" presStyleLbl="node2" presStyleIdx="0" presStyleCnt="3">
        <dgm:presLayoutVars>
          <dgm:chPref val="3"/>
        </dgm:presLayoutVars>
      </dgm:prSet>
      <dgm:spPr/>
    </dgm:pt>
    <dgm:pt modelId="{79481501-FE32-468F-9061-90090FC757BA}" type="pres">
      <dgm:prSet presAssocID="{C759622C-2130-48AE-9FCA-02032E47AB3F}" presName="rootConnector" presStyleLbl="node2" presStyleIdx="0" presStyleCnt="3"/>
      <dgm:spPr/>
    </dgm:pt>
    <dgm:pt modelId="{45D1ACAE-A88F-4333-9593-9E4AF5AF0C5E}" type="pres">
      <dgm:prSet presAssocID="{C759622C-2130-48AE-9FCA-02032E47AB3F}" presName="hierChild4" presStyleCnt="0"/>
      <dgm:spPr/>
    </dgm:pt>
    <dgm:pt modelId="{716E6E0E-6810-4E4B-AC13-3C18F7CCF31E}" type="pres">
      <dgm:prSet presAssocID="{C759622C-2130-48AE-9FCA-02032E47AB3F}" presName="hierChild5" presStyleCnt="0"/>
      <dgm:spPr/>
    </dgm:pt>
    <dgm:pt modelId="{5244F17F-D3D3-4AEB-8ADE-A1AB1265CB75}" type="pres">
      <dgm:prSet presAssocID="{25719748-C4AE-4C75-808B-D43E8AABB227}" presName="Name35" presStyleLbl="parChTrans1D2" presStyleIdx="1" presStyleCnt="3"/>
      <dgm:spPr/>
    </dgm:pt>
    <dgm:pt modelId="{143B6A99-EF9E-4C07-BF54-E95AF7E0A493}" type="pres">
      <dgm:prSet presAssocID="{31D73DD6-E5A1-45E0-A976-B30CCED9DDF1}" presName="hierRoot2" presStyleCnt="0">
        <dgm:presLayoutVars>
          <dgm:hierBranch/>
        </dgm:presLayoutVars>
      </dgm:prSet>
      <dgm:spPr/>
    </dgm:pt>
    <dgm:pt modelId="{B0B0F862-C59C-45DE-8191-B28CFB7D9B04}" type="pres">
      <dgm:prSet presAssocID="{31D73DD6-E5A1-45E0-A976-B30CCED9DDF1}" presName="rootComposite" presStyleCnt="0"/>
      <dgm:spPr/>
    </dgm:pt>
    <dgm:pt modelId="{942C9348-EBC8-40C5-BA41-5029BC4A203B}" type="pres">
      <dgm:prSet presAssocID="{31D73DD6-E5A1-45E0-A976-B30CCED9DDF1}" presName="rootText" presStyleLbl="node2" presStyleIdx="1" presStyleCnt="3">
        <dgm:presLayoutVars>
          <dgm:chPref val="3"/>
        </dgm:presLayoutVars>
      </dgm:prSet>
      <dgm:spPr/>
    </dgm:pt>
    <dgm:pt modelId="{02C32A25-A5CB-49E0-AB4B-AE231D0785AC}" type="pres">
      <dgm:prSet presAssocID="{31D73DD6-E5A1-45E0-A976-B30CCED9DDF1}" presName="rootConnector" presStyleLbl="node2" presStyleIdx="1" presStyleCnt="3"/>
      <dgm:spPr/>
    </dgm:pt>
    <dgm:pt modelId="{9257DAC1-D2D6-42B0-BF24-C2320CE28DB9}" type="pres">
      <dgm:prSet presAssocID="{31D73DD6-E5A1-45E0-A976-B30CCED9DDF1}" presName="hierChild4" presStyleCnt="0"/>
      <dgm:spPr/>
    </dgm:pt>
    <dgm:pt modelId="{BBFF294F-4786-4FA1-B7A0-732A28950351}" type="pres">
      <dgm:prSet presAssocID="{31D73DD6-E5A1-45E0-A976-B30CCED9DDF1}" presName="hierChild5" presStyleCnt="0"/>
      <dgm:spPr/>
    </dgm:pt>
    <dgm:pt modelId="{51493C9E-EFA7-4732-8CA5-43CE142B013E}" type="pres">
      <dgm:prSet presAssocID="{E4AF6382-24B1-4EF5-B3BC-6F35BAB85D89}" presName="Name35" presStyleLbl="parChTrans1D2" presStyleIdx="2" presStyleCnt="3"/>
      <dgm:spPr/>
    </dgm:pt>
    <dgm:pt modelId="{EAE825CB-D5D1-44E8-BD78-E14FFA8D02DF}" type="pres">
      <dgm:prSet presAssocID="{229549B6-F5BE-4FD1-858E-4006483D14DA}" presName="hierRoot2" presStyleCnt="0">
        <dgm:presLayoutVars>
          <dgm:hierBranch/>
        </dgm:presLayoutVars>
      </dgm:prSet>
      <dgm:spPr/>
    </dgm:pt>
    <dgm:pt modelId="{1244C06C-64EF-4EBE-8E2C-B0D42CE4B04F}" type="pres">
      <dgm:prSet presAssocID="{229549B6-F5BE-4FD1-858E-4006483D14DA}" presName="rootComposite" presStyleCnt="0"/>
      <dgm:spPr/>
    </dgm:pt>
    <dgm:pt modelId="{F47A2397-4DAD-4F4E-AA5D-4B6AF9027D6C}" type="pres">
      <dgm:prSet presAssocID="{229549B6-F5BE-4FD1-858E-4006483D14DA}" presName="rootText" presStyleLbl="node2" presStyleIdx="2" presStyleCnt="3">
        <dgm:presLayoutVars>
          <dgm:chPref val="3"/>
        </dgm:presLayoutVars>
      </dgm:prSet>
      <dgm:spPr/>
    </dgm:pt>
    <dgm:pt modelId="{CAF17C71-0C2F-4905-BB9B-B5F837120C73}" type="pres">
      <dgm:prSet presAssocID="{229549B6-F5BE-4FD1-858E-4006483D14DA}" presName="rootConnector" presStyleLbl="node2" presStyleIdx="2" presStyleCnt="3"/>
      <dgm:spPr/>
    </dgm:pt>
    <dgm:pt modelId="{8809764B-D557-4F90-A0CC-95ABEAF79A7D}" type="pres">
      <dgm:prSet presAssocID="{229549B6-F5BE-4FD1-858E-4006483D14DA}" presName="hierChild4" presStyleCnt="0"/>
      <dgm:spPr/>
    </dgm:pt>
    <dgm:pt modelId="{E5BADFBD-B28B-49F1-9F2F-A47C2F5DBBFB}" type="pres">
      <dgm:prSet presAssocID="{229549B6-F5BE-4FD1-858E-4006483D14DA}" presName="hierChild5" presStyleCnt="0"/>
      <dgm:spPr/>
    </dgm:pt>
    <dgm:pt modelId="{FEB71B8C-2AD0-4DBD-BAF5-7768F53905AD}" type="pres">
      <dgm:prSet presAssocID="{5C8978D1-4A10-4688-90BA-B5662C1FED74}" presName="hierChild3" presStyleCnt="0"/>
      <dgm:spPr/>
    </dgm:pt>
  </dgm:ptLst>
  <dgm:cxnLst>
    <dgm:cxn modelId="{F0900C2D-2977-441B-AF9B-A68A617FAF49}" type="presOf" srcId="{E4AF6382-24B1-4EF5-B3BC-6F35BAB85D89}" destId="{51493C9E-EFA7-4732-8CA5-43CE142B013E}" srcOrd="0" destOrd="0" presId="urn:microsoft.com/office/officeart/2005/8/layout/orgChart1"/>
    <dgm:cxn modelId="{B6E78D3A-6346-4E46-A4D4-F7EE6D6A7FB6}" type="presOf" srcId="{C19CAD86-0602-40E4-82BB-A466E8697C3F}" destId="{4E8B0F4E-F9F7-44D3-A3ED-6EDE15300BDB}" srcOrd="0" destOrd="0" presId="urn:microsoft.com/office/officeart/2005/8/layout/orgChart1"/>
    <dgm:cxn modelId="{F96E7240-4C81-4418-931E-AD9DD551B2BE}" srcId="{5C8978D1-4A10-4688-90BA-B5662C1FED74}" destId="{31D73DD6-E5A1-45E0-A976-B30CCED9DDF1}" srcOrd="1" destOrd="0" parTransId="{25719748-C4AE-4C75-808B-D43E8AABB227}" sibTransId="{1898F45D-2E94-4643-BFA3-CB64993BA0C9}"/>
    <dgm:cxn modelId="{37EC3762-29A0-4582-8CCD-878734E05286}" type="presOf" srcId="{5C8978D1-4A10-4688-90BA-B5662C1FED74}" destId="{E57741AC-AD5A-462B-BB79-24DF7E1B7746}" srcOrd="0" destOrd="0" presId="urn:microsoft.com/office/officeart/2005/8/layout/orgChart1"/>
    <dgm:cxn modelId="{FA470E74-9BE2-412D-98F0-D74034487B0E}" type="presOf" srcId="{31D73DD6-E5A1-45E0-A976-B30CCED9DDF1}" destId="{942C9348-EBC8-40C5-BA41-5029BC4A203B}" srcOrd="0" destOrd="0" presId="urn:microsoft.com/office/officeart/2005/8/layout/orgChart1"/>
    <dgm:cxn modelId="{2C4AFE7E-984B-433F-A9C4-5390E462FC1C}" type="presOf" srcId="{C759622C-2130-48AE-9FCA-02032E47AB3F}" destId="{75B9F516-DEE2-49F4-9DBE-7C97EF002261}" srcOrd="0" destOrd="0" presId="urn:microsoft.com/office/officeart/2005/8/layout/orgChart1"/>
    <dgm:cxn modelId="{2ABAA39B-52C2-4A3E-A118-EC1CDF9EEC27}" type="presOf" srcId="{5C8978D1-4A10-4688-90BA-B5662C1FED74}" destId="{29CF3509-51EA-464B-8F95-5DB765B905CB}" srcOrd="1" destOrd="0" presId="urn:microsoft.com/office/officeart/2005/8/layout/orgChart1"/>
    <dgm:cxn modelId="{03EF519D-741D-49A6-9E31-0910C001FA29}" srcId="{0208E221-2A8C-4809-B690-1033DFBF5BD2}" destId="{5C8978D1-4A10-4688-90BA-B5662C1FED74}" srcOrd="0" destOrd="0" parTransId="{9216B527-DD3D-49A8-9440-1D13BC332458}" sibTransId="{C51ABDD9-2D98-4C1B-8542-8009FF9A090C}"/>
    <dgm:cxn modelId="{E4782AA5-DC16-402B-918D-90859120F745}" type="presOf" srcId="{0208E221-2A8C-4809-B690-1033DFBF5BD2}" destId="{5190C344-45C9-4C8E-B3A2-2006308B868C}" srcOrd="0" destOrd="0" presId="urn:microsoft.com/office/officeart/2005/8/layout/orgChart1"/>
    <dgm:cxn modelId="{FC969DA5-FE76-4162-85B6-C994CFFF2B56}" srcId="{5C8978D1-4A10-4688-90BA-B5662C1FED74}" destId="{C759622C-2130-48AE-9FCA-02032E47AB3F}" srcOrd="0" destOrd="0" parTransId="{C19CAD86-0602-40E4-82BB-A466E8697C3F}" sibTransId="{B7A5CD15-D444-4375-8BE0-1B7AADA615BA}"/>
    <dgm:cxn modelId="{61508BBD-DDDD-4217-8DA5-038A29230725}" srcId="{5C8978D1-4A10-4688-90BA-B5662C1FED74}" destId="{229549B6-F5BE-4FD1-858E-4006483D14DA}" srcOrd="2" destOrd="0" parTransId="{E4AF6382-24B1-4EF5-B3BC-6F35BAB85D89}" sibTransId="{9FC93AE8-446B-4D5F-8E92-C7044E23225D}"/>
    <dgm:cxn modelId="{0E6304C6-2843-4117-953D-E0543D8455FF}" type="presOf" srcId="{25719748-C4AE-4C75-808B-D43E8AABB227}" destId="{5244F17F-D3D3-4AEB-8ADE-A1AB1265CB75}" srcOrd="0" destOrd="0" presId="urn:microsoft.com/office/officeart/2005/8/layout/orgChart1"/>
    <dgm:cxn modelId="{8884B5D6-33BA-428C-A3D4-0207C886976C}" type="presOf" srcId="{C759622C-2130-48AE-9FCA-02032E47AB3F}" destId="{79481501-FE32-468F-9061-90090FC757BA}" srcOrd="1" destOrd="0" presId="urn:microsoft.com/office/officeart/2005/8/layout/orgChart1"/>
    <dgm:cxn modelId="{FEB015DA-5F32-433D-81F5-589745A31AF2}" type="presOf" srcId="{31D73DD6-E5A1-45E0-A976-B30CCED9DDF1}" destId="{02C32A25-A5CB-49E0-AB4B-AE231D0785AC}" srcOrd="1" destOrd="0" presId="urn:microsoft.com/office/officeart/2005/8/layout/orgChart1"/>
    <dgm:cxn modelId="{2C55AEEC-B8C9-48B7-8452-F68E01B780C9}" type="presOf" srcId="{229549B6-F5BE-4FD1-858E-4006483D14DA}" destId="{CAF17C71-0C2F-4905-BB9B-B5F837120C73}" srcOrd="1" destOrd="0" presId="urn:microsoft.com/office/officeart/2005/8/layout/orgChart1"/>
    <dgm:cxn modelId="{04286AF9-9A5F-42F2-9C60-CF8A6D5E53CC}" type="presOf" srcId="{229549B6-F5BE-4FD1-858E-4006483D14DA}" destId="{F47A2397-4DAD-4F4E-AA5D-4B6AF9027D6C}" srcOrd="0" destOrd="0" presId="urn:microsoft.com/office/officeart/2005/8/layout/orgChart1"/>
    <dgm:cxn modelId="{D1197612-2A66-4B92-908F-AF64F981175F}" type="presParOf" srcId="{5190C344-45C9-4C8E-B3A2-2006308B868C}" destId="{276C632F-70C3-4B94-B207-0A43944CE570}" srcOrd="0" destOrd="0" presId="urn:microsoft.com/office/officeart/2005/8/layout/orgChart1"/>
    <dgm:cxn modelId="{B302A576-CB1A-4FFA-92B9-D657CAF01AB3}" type="presParOf" srcId="{276C632F-70C3-4B94-B207-0A43944CE570}" destId="{A6696C88-9FEE-4B8E-A0AD-1A63E3A2AC5C}" srcOrd="0" destOrd="0" presId="urn:microsoft.com/office/officeart/2005/8/layout/orgChart1"/>
    <dgm:cxn modelId="{CBC3454B-6BDE-43CC-A868-A0B3376BAFEC}" type="presParOf" srcId="{A6696C88-9FEE-4B8E-A0AD-1A63E3A2AC5C}" destId="{E57741AC-AD5A-462B-BB79-24DF7E1B7746}" srcOrd="0" destOrd="0" presId="urn:microsoft.com/office/officeart/2005/8/layout/orgChart1"/>
    <dgm:cxn modelId="{1DE97BA3-EB7D-4145-B48C-8919A0E06B55}" type="presParOf" srcId="{A6696C88-9FEE-4B8E-A0AD-1A63E3A2AC5C}" destId="{29CF3509-51EA-464B-8F95-5DB765B905CB}" srcOrd="1" destOrd="0" presId="urn:microsoft.com/office/officeart/2005/8/layout/orgChart1"/>
    <dgm:cxn modelId="{D4B20F90-C0EF-4CA8-9E72-D42C173B91CF}" type="presParOf" srcId="{276C632F-70C3-4B94-B207-0A43944CE570}" destId="{11F0A255-2489-49AD-BF4B-BB45F78BFE0A}" srcOrd="1" destOrd="0" presId="urn:microsoft.com/office/officeart/2005/8/layout/orgChart1"/>
    <dgm:cxn modelId="{AE82719F-05A3-4622-8B4B-206711BD5216}" type="presParOf" srcId="{11F0A255-2489-49AD-BF4B-BB45F78BFE0A}" destId="{4E8B0F4E-F9F7-44D3-A3ED-6EDE15300BDB}" srcOrd="0" destOrd="0" presId="urn:microsoft.com/office/officeart/2005/8/layout/orgChart1"/>
    <dgm:cxn modelId="{355A4350-D47D-455B-A578-FB88485541CC}" type="presParOf" srcId="{11F0A255-2489-49AD-BF4B-BB45F78BFE0A}" destId="{DF4ABCFA-5200-4F85-AC2D-71516EE07B0A}" srcOrd="1" destOrd="0" presId="urn:microsoft.com/office/officeart/2005/8/layout/orgChart1"/>
    <dgm:cxn modelId="{CBEF0A59-8585-4933-9F90-67516A7A72E2}" type="presParOf" srcId="{DF4ABCFA-5200-4F85-AC2D-71516EE07B0A}" destId="{9EF17FC8-DA86-47B8-8E65-D0F1E818DBBE}" srcOrd="0" destOrd="0" presId="urn:microsoft.com/office/officeart/2005/8/layout/orgChart1"/>
    <dgm:cxn modelId="{79F4E8C5-6D4A-4A6C-8412-BEA2E784E32D}" type="presParOf" srcId="{9EF17FC8-DA86-47B8-8E65-D0F1E818DBBE}" destId="{75B9F516-DEE2-49F4-9DBE-7C97EF002261}" srcOrd="0" destOrd="0" presId="urn:microsoft.com/office/officeart/2005/8/layout/orgChart1"/>
    <dgm:cxn modelId="{EA16F0B2-2E81-4254-8F69-160D99882B47}" type="presParOf" srcId="{9EF17FC8-DA86-47B8-8E65-D0F1E818DBBE}" destId="{79481501-FE32-468F-9061-90090FC757BA}" srcOrd="1" destOrd="0" presId="urn:microsoft.com/office/officeart/2005/8/layout/orgChart1"/>
    <dgm:cxn modelId="{34025E05-3F1A-47F6-A929-30224432FE60}" type="presParOf" srcId="{DF4ABCFA-5200-4F85-AC2D-71516EE07B0A}" destId="{45D1ACAE-A88F-4333-9593-9E4AF5AF0C5E}" srcOrd="1" destOrd="0" presId="urn:microsoft.com/office/officeart/2005/8/layout/orgChart1"/>
    <dgm:cxn modelId="{30886B5B-E588-4FAC-9E34-DAA2C6E9ADE0}" type="presParOf" srcId="{DF4ABCFA-5200-4F85-AC2D-71516EE07B0A}" destId="{716E6E0E-6810-4E4B-AC13-3C18F7CCF31E}" srcOrd="2" destOrd="0" presId="urn:microsoft.com/office/officeart/2005/8/layout/orgChart1"/>
    <dgm:cxn modelId="{BC4AA3EE-4787-4E52-A327-60458048580A}" type="presParOf" srcId="{11F0A255-2489-49AD-BF4B-BB45F78BFE0A}" destId="{5244F17F-D3D3-4AEB-8ADE-A1AB1265CB75}" srcOrd="2" destOrd="0" presId="urn:microsoft.com/office/officeart/2005/8/layout/orgChart1"/>
    <dgm:cxn modelId="{81ED618A-3F77-42F5-9155-DE5D7BF0060D}" type="presParOf" srcId="{11F0A255-2489-49AD-BF4B-BB45F78BFE0A}" destId="{143B6A99-EF9E-4C07-BF54-E95AF7E0A493}" srcOrd="3" destOrd="0" presId="urn:microsoft.com/office/officeart/2005/8/layout/orgChart1"/>
    <dgm:cxn modelId="{70856F64-8C50-4A4A-8005-62D61250A621}" type="presParOf" srcId="{143B6A99-EF9E-4C07-BF54-E95AF7E0A493}" destId="{B0B0F862-C59C-45DE-8191-B28CFB7D9B04}" srcOrd="0" destOrd="0" presId="urn:microsoft.com/office/officeart/2005/8/layout/orgChart1"/>
    <dgm:cxn modelId="{EB6D2B18-B9BE-4EA3-BE1F-BA7D4E38F0F5}" type="presParOf" srcId="{B0B0F862-C59C-45DE-8191-B28CFB7D9B04}" destId="{942C9348-EBC8-40C5-BA41-5029BC4A203B}" srcOrd="0" destOrd="0" presId="urn:microsoft.com/office/officeart/2005/8/layout/orgChart1"/>
    <dgm:cxn modelId="{BCAC0D27-21B8-4D73-B5DB-2273C81DCAC9}" type="presParOf" srcId="{B0B0F862-C59C-45DE-8191-B28CFB7D9B04}" destId="{02C32A25-A5CB-49E0-AB4B-AE231D0785AC}" srcOrd="1" destOrd="0" presId="urn:microsoft.com/office/officeart/2005/8/layout/orgChart1"/>
    <dgm:cxn modelId="{F07836B2-709D-4287-98E8-11F6E37653D4}" type="presParOf" srcId="{143B6A99-EF9E-4C07-BF54-E95AF7E0A493}" destId="{9257DAC1-D2D6-42B0-BF24-C2320CE28DB9}" srcOrd="1" destOrd="0" presId="urn:microsoft.com/office/officeart/2005/8/layout/orgChart1"/>
    <dgm:cxn modelId="{5844F572-1656-4FC0-83FD-BD7F983A2BFB}" type="presParOf" srcId="{143B6A99-EF9E-4C07-BF54-E95AF7E0A493}" destId="{BBFF294F-4786-4FA1-B7A0-732A28950351}" srcOrd="2" destOrd="0" presId="urn:microsoft.com/office/officeart/2005/8/layout/orgChart1"/>
    <dgm:cxn modelId="{BE7BB5EC-C791-490D-B81A-4EE8F354C9C7}" type="presParOf" srcId="{11F0A255-2489-49AD-BF4B-BB45F78BFE0A}" destId="{51493C9E-EFA7-4732-8CA5-43CE142B013E}" srcOrd="4" destOrd="0" presId="urn:microsoft.com/office/officeart/2005/8/layout/orgChart1"/>
    <dgm:cxn modelId="{4FC6192A-4DCE-48C1-9002-17349AA89674}" type="presParOf" srcId="{11F0A255-2489-49AD-BF4B-BB45F78BFE0A}" destId="{EAE825CB-D5D1-44E8-BD78-E14FFA8D02DF}" srcOrd="5" destOrd="0" presId="urn:microsoft.com/office/officeart/2005/8/layout/orgChart1"/>
    <dgm:cxn modelId="{312EFFFF-D2BF-4B25-A865-7A0E3B3350E8}" type="presParOf" srcId="{EAE825CB-D5D1-44E8-BD78-E14FFA8D02DF}" destId="{1244C06C-64EF-4EBE-8E2C-B0D42CE4B04F}" srcOrd="0" destOrd="0" presId="urn:microsoft.com/office/officeart/2005/8/layout/orgChart1"/>
    <dgm:cxn modelId="{3F428F6E-5A20-41B7-A6D1-3427D304C3DC}" type="presParOf" srcId="{1244C06C-64EF-4EBE-8E2C-B0D42CE4B04F}" destId="{F47A2397-4DAD-4F4E-AA5D-4B6AF9027D6C}" srcOrd="0" destOrd="0" presId="urn:microsoft.com/office/officeart/2005/8/layout/orgChart1"/>
    <dgm:cxn modelId="{D26B93BD-E3BB-4BAB-AE08-8BA83FF5A9B9}" type="presParOf" srcId="{1244C06C-64EF-4EBE-8E2C-B0D42CE4B04F}" destId="{CAF17C71-0C2F-4905-BB9B-B5F837120C73}" srcOrd="1" destOrd="0" presId="urn:microsoft.com/office/officeart/2005/8/layout/orgChart1"/>
    <dgm:cxn modelId="{64AC7F63-8C5B-4DFC-A16A-B3E6E2255FE1}" type="presParOf" srcId="{EAE825CB-D5D1-44E8-BD78-E14FFA8D02DF}" destId="{8809764B-D557-4F90-A0CC-95ABEAF79A7D}" srcOrd="1" destOrd="0" presId="urn:microsoft.com/office/officeart/2005/8/layout/orgChart1"/>
    <dgm:cxn modelId="{4ED25DA6-C6CA-46BD-B582-3380FBEF8DB6}" type="presParOf" srcId="{EAE825CB-D5D1-44E8-BD78-E14FFA8D02DF}" destId="{E5BADFBD-B28B-49F1-9F2F-A47C2F5DBBFB}" srcOrd="2" destOrd="0" presId="urn:microsoft.com/office/officeart/2005/8/layout/orgChart1"/>
    <dgm:cxn modelId="{FD33C85F-5049-4CA3-9A3D-DEFA721ECAB3}" type="presParOf" srcId="{276C632F-70C3-4B94-B207-0A43944CE570}" destId="{FEB71B8C-2AD0-4DBD-BAF5-7768F53905A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493C9E-EFA7-4732-8CA5-43CE142B013E}">
      <dsp:nvSpPr>
        <dsp:cNvPr id="0" name=""/>
        <dsp:cNvSpPr/>
      </dsp:nvSpPr>
      <dsp:spPr>
        <a:xfrm>
          <a:off x="2514599" y="708505"/>
          <a:ext cx="1714099" cy="297488"/>
        </a:xfrm>
        <a:custGeom>
          <a:avLst/>
          <a:gdLst/>
          <a:ahLst/>
          <a:cxnLst/>
          <a:rect l="0" t="0" r="0" b="0"/>
          <a:pathLst>
            <a:path>
              <a:moveTo>
                <a:pt x="0" y="0"/>
              </a:moveTo>
              <a:lnTo>
                <a:pt x="0" y="148744"/>
              </a:lnTo>
              <a:lnTo>
                <a:pt x="1714099" y="148744"/>
              </a:lnTo>
              <a:lnTo>
                <a:pt x="1714099" y="297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44F17F-D3D3-4AEB-8ADE-A1AB1265CB75}">
      <dsp:nvSpPr>
        <dsp:cNvPr id="0" name=""/>
        <dsp:cNvSpPr/>
      </dsp:nvSpPr>
      <dsp:spPr>
        <a:xfrm>
          <a:off x="2468879" y="708505"/>
          <a:ext cx="91440" cy="297488"/>
        </a:xfrm>
        <a:custGeom>
          <a:avLst/>
          <a:gdLst/>
          <a:ahLst/>
          <a:cxnLst/>
          <a:rect l="0" t="0" r="0" b="0"/>
          <a:pathLst>
            <a:path>
              <a:moveTo>
                <a:pt x="45720" y="0"/>
              </a:moveTo>
              <a:lnTo>
                <a:pt x="45720" y="297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B0F4E-F9F7-44D3-A3ED-6EDE15300BDB}">
      <dsp:nvSpPr>
        <dsp:cNvPr id="0" name=""/>
        <dsp:cNvSpPr/>
      </dsp:nvSpPr>
      <dsp:spPr>
        <a:xfrm>
          <a:off x="800500" y="708505"/>
          <a:ext cx="1714099" cy="297488"/>
        </a:xfrm>
        <a:custGeom>
          <a:avLst/>
          <a:gdLst/>
          <a:ahLst/>
          <a:cxnLst/>
          <a:rect l="0" t="0" r="0" b="0"/>
          <a:pathLst>
            <a:path>
              <a:moveTo>
                <a:pt x="1714099" y="0"/>
              </a:moveTo>
              <a:lnTo>
                <a:pt x="1714099" y="148744"/>
              </a:lnTo>
              <a:lnTo>
                <a:pt x="0" y="148744"/>
              </a:lnTo>
              <a:lnTo>
                <a:pt x="0" y="297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741AC-AD5A-462B-BB79-24DF7E1B7746}">
      <dsp:nvSpPr>
        <dsp:cNvPr id="0" name=""/>
        <dsp:cNvSpPr/>
      </dsp:nvSpPr>
      <dsp:spPr>
        <a:xfrm>
          <a:off x="1806294" y="200"/>
          <a:ext cx="1416611" cy="708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marR="0" lvl="0" indent="0" algn="l" defTabSz="1644650" rtl="0">
            <a:lnSpc>
              <a:spcPct val="90000"/>
            </a:lnSpc>
            <a:spcBef>
              <a:spcPct val="0"/>
            </a:spcBef>
            <a:spcAft>
              <a:spcPct val="35000"/>
            </a:spcAft>
            <a:buNone/>
          </a:pPr>
          <a:r>
            <a:rPr lang="de-CH" sz="3700" b="0" i="0" u="none" strike="noStrike" kern="1200" baseline="0">
              <a:latin typeface="Calibri"/>
            </a:rPr>
            <a:t>Meier</a:t>
          </a:r>
          <a:endParaRPr lang="de-CH" sz="3700" kern="1200"/>
        </a:p>
      </dsp:txBody>
      <dsp:txXfrm>
        <a:off x="1806294" y="200"/>
        <a:ext cx="1416611" cy="708305"/>
      </dsp:txXfrm>
    </dsp:sp>
    <dsp:sp modelId="{75B9F516-DEE2-49F4-9DBE-7C97EF002261}">
      <dsp:nvSpPr>
        <dsp:cNvPr id="0" name=""/>
        <dsp:cNvSpPr/>
      </dsp:nvSpPr>
      <dsp:spPr>
        <a:xfrm>
          <a:off x="92194" y="1005994"/>
          <a:ext cx="1416611" cy="708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marR="0" lvl="0" indent="0" algn="l" defTabSz="1644650" rtl="0">
            <a:lnSpc>
              <a:spcPct val="90000"/>
            </a:lnSpc>
            <a:spcBef>
              <a:spcPct val="0"/>
            </a:spcBef>
            <a:spcAft>
              <a:spcPct val="35000"/>
            </a:spcAft>
            <a:buNone/>
          </a:pPr>
          <a:r>
            <a:rPr lang="de-CH" sz="3700" b="0" i="0" u="none" strike="noStrike" kern="1200" baseline="0">
              <a:latin typeface="Calibri"/>
            </a:rPr>
            <a:t>Müller</a:t>
          </a:r>
          <a:endParaRPr lang="de-CH" sz="3700" kern="1200"/>
        </a:p>
      </dsp:txBody>
      <dsp:txXfrm>
        <a:off x="92194" y="1005994"/>
        <a:ext cx="1416611" cy="708305"/>
      </dsp:txXfrm>
    </dsp:sp>
    <dsp:sp modelId="{942C9348-EBC8-40C5-BA41-5029BC4A203B}">
      <dsp:nvSpPr>
        <dsp:cNvPr id="0" name=""/>
        <dsp:cNvSpPr/>
      </dsp:nvSpPr>
      <dsp:spPr>
        <a:xfrm>
          <a:off x="1806294" y="1005994"/>
          <a:ext cx="1416611" cy="708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marR="0" lvl="0" indent="0" algn="l" defTabSz="1644650" rtl="0">
            <a:lnSpc>
              <a:spcPct val="90000"/>
            </a:lnSpc>
            <a:spcBef>
              <a:spcPct val="0"/>
            </a:spcBef>
            <a:spcAft>
              <a:spcPct val="35000"/>
            </a:spcAft>
            <a:buNone/>
          </a:pPr>
          <a:r>
            <a:rPr lang="de-CH" sz="3700" b="0" i="0" u="none" strike="noStrike" kern="1200" baseline="0">
              <a:latin typeface="Calibri"/>
            </a:rPr>
            <a:t>Huber</a:t>
          </a:r>
          <a:endParaRPr lang="de-CH" sz="3700" kern="1200"/>
        </a:p>
      </dsp:txBody>
      <dsp:txXfrm>
        <a:off x="1806294" y="1005994"/>
        <a:ext cx="1416611" cy="708305"/>
      </dsp:txXfrm>
    </dsp:sp>
    <dsp:sp modelId="{F47A2397-4DAD-4F4E-AA5D-4B6AF9027D6C}">
      <dsp:nvSpPr>
        <dsp:cNvPr id="0" name=""/>
        <dsp:cNvSpPr/>
      </dsp:nvSpPr>
      <dsp:spPr>
        <a:xfrm>
          <a:off x="3520393" y="1005994"/>
          <a:ext cx="1416611" cy="708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marR="0" lvl="0" indent="0" algn="l" defTabSz="1644650" rtl="0">
            <a:lnSpc>
              <a:spcPct val="90000"/>
            </a:lnSpc>
            <a:spcBef>
              <a:spcPct val="0"/>
            </a:spcBef>
            <a:spcAft>
              <a:spcPct val="35000"/>
            </a:spcAft>
            <a:buNone/>
          </a:pPr>
          <a:r>
            <a:rPr lang="de-CH" sz="3700" b="0" i="0" u="none" strike="noStrike" kern="1200" baseline="0">
              <a:latin typeface="Calibri"/>
            </a:rPr>
            <a:t>Gruber</a:t>
          </a:r>
          <a:endParaRPr lang="de-CH" sz="3700" kern="1200"/>
        </a:p>
      </dsp:txBody>
      <dsp:txXfrm>
        <a:off x="3520393" y="1005994"/>
        <a:ext cx="1416611" cy="708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VorlageUndHinweise_zu_Bericht_Integrationsseminar</ap:Template>
  <ap:Application>Microsoft Office Word</ap:Application>
  <ap:DocSecurity>0</ap:DocSecurity>
  <ap:ScaleCrop>false</ap:ScaleCrop>
  <ap:Company>ZHAW</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Titel der Arbeit</dc:title>
  <dc:subject/>
  <dc:creator>Pedron Claudia (pedc)</dc:creator>
  <keywords/>
  <dc:description/>
  <lastModifiedBy>Rancetti Mario (rancemar)</lastModifiedBy>
  <revision>9</revision>
  <lastPrinted>2009-01-28T06:36:00.0000000Z</lastPrinted>
  <dcterms:created xsi:type="dcterms:W3CDTF">2018-03-09T13:14:00.0000000Z</dcterms:created>
  <dcterms:modified xsi:type="dcterms:W3CDTF">2019-12-15T07:35:04.8665767Z</dcterms:modified>
</coreProperties>
</file>